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17833" w:rsidP="02D51167" w:rsidRDefault="00EA654E" w14:paraId="5E67F195" w14:textId="6F3753E7">
      <w:pPr>
        <w:spacing w:after="480"/>
        <w:ind w:left="1701" w:hanging="1701"/>
        <w:rPr>
          <w:rFonts w:cs="Arial"/>
          <w:b/>
          <w:bCs/>
          <w:sz w:val="48"/>
          <w:szCs w:val="48"/>
        </w:rPr>
      </w:pPr>
      <w:r w:rsidRPr="02D51167">
        <w:rPr>
          <w:rFonts w:cs="Arial"/>
          <w:b/>
          <w:bCs/>
          <w:sz w:val="48"/>
          <w:szCs w:val="48"/>
        </w:rPr>
        <w:t>WorkingFrame</w:t>
      </w:r>
      <w:r w:rsidRPr="02D51167" w:rsidR="00B17807">
        <w:rPr>
          <w:rFonts w:cs="Arial"/>
          <w:b/>
          <w:bCs/>
          <w:sz w:val="48"/>
          <w:szCs w:val="48"/>
        </w:rPr>
        <w:t xml:space="preserve">  </w:t>
      </w:r>
      <w:r w:rsidRPr="02D51167" w:rsidR="008A3221">
        <w:rPr>
          <w:rFonts w:cs="Arial"/>
          <w:b/>
          <w:bCs/>
          <w:sz w:val="48"/>
          <w:szCs w:val="48"/>
        </w:rPr>
        <w:t xml:space="preserve">Software Architektur </w:t>
      </w:r>
    </w:p>
    <w:sdt>
      <w:sdtPr>
        <w:rPr>
          <w:lang w:val="de-DE"/>
        </w:rPr>
        <w:id w:val="-87630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886C4A" w:rsidR="00886C4A" w:rsidP="00886C4A" w:rsidRDefault="00886C4A" w14:paraId="30A1B89E" w14:textId="50813B1C">
          <w:pPr>
            <w:rPr>
              <w:b/>
              <w:lang w:val="de-DE"/>
            </w:rPr>
          </w:pPr>
          <w:r w:rsidRPr="00886C4A">
            <w:rPr>
              <w:b/>
              <w:lang w:val="de-DE"/>
            </w:rPr>
            <w:t>Inhaltsverzeichnis</w:t>
          </w:r>
        </w:p>
        <w:p w:rsidRPr="00886C4A" w:rsidR="00886C4A" w:rsidP="00886C4A" w:rsidRDefault="00886C4A" w14:paraId="08C58E59" w14:textId="77777777">
          <w:pPr>
            <w:rPr>
              <w:lang w:val="de-DE"/>
            </w:rPr>
          </w:pPr>
        </w:p>
        <w:p w:rsidR="00F14753" w:rsidP="01997536" w:rsidRDefault="00886C4A" w14:paraId="05AD79D0" w14:textId="01FED300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7223205">
            <w:r w:rsidRPr="00C1703D" w:rsidR="00F14753">
              <w:rPr>
                <w:rStyle w:val="Hyperlink"/>
                <w:noProof/>
              </w:rPr>
              <w:t>1</w:t>
            </w:r>
            <w:r w:rsidR="00F14753"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Einleitung und Ziele</w:t>
            </w:r>
            <w:r w:rsidR="00F14753">
              <w:rPr>
                <w:noProof/>
                <w:webHidden/>
              </w:rPr>
              <w:tab/>
            </w:r>
            <w:r w:rsidR="00F14753">
              <w:rPr>
                <w:noProof/>
                <w:webHidden/>
              </w:rPr>
              <w:fldChar w:fldCharType="begin"/>
            </w:r>
            <w:r w:rsidR="00F14753">
              <w:rPr>
                <w:noProof/>
                <w:webHidden/>
              </w:rPr>
              <w:instrText xml:space="preserve"> PAGEREF _Toc87223205 \h </w:instrText>
            </w:r>
            <w:r w:rsidR="00F14753">
              <w:rPr>
                <w:noProof/>
                <w:webHidden/>
              </w:rPr>
            </w:r>
            <w:r w:rsidR="00F14753"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2</w:t>
            </w:r>
            <w:r w:rsidR="00F14753"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6B26E545" w14:textId="78439795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06">
            <w:r w:rsidRPr="00C1703D" w:rsidR="00F14753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Zielpublikum,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4E36778F" w14:textId="74C4A78B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07">
            <w:r w:rsidRPr="00C1703D" w:rsidR="00F14753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1A958D95" w14:textId="3CEF8882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08">
            <w:r w:rsidRPr="00C1703D" w:rsidR="00F1475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76653E6E" w14:textId="658970DD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09">
            <w:r w:rsidRPr="00C1703D" w:rsidR="00F1475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Ist-Situation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2518EFBC" w14:textId="7ED572CB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0">
            <w:r w:rsidRPr="00C1703D" w:rsidR="00F14753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48B1B6D2" w14:textId="5D9A238E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1">
            <w:r w:rsidRPr="00C1703D" w:rsidR="00F14753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64BF609E" w14:textId="136FF7A9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2">
            <w:r w:rsidRPr="00C1703D" w:rsidR="00F14753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1CEA6E6F" w14:textId="02C1E8D1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3">
            <w:r w:rsidRPr="00C1703D" w:rsidR="00F14753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689B546A" w14:textId="5455ED48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4">
            <w:r w:rsidRPr="00C1703D" w:rsidR="00F14753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Grafische Entwürfe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2A025A46" w14:textId="4963DAEB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5">
            <w:r w:rsidRPr="00C1703D" w:rsidR="00F14753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374DFB42" w14:textId="148CF400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6">
            <w:r w:rsidRPr="00C1703D" w:rsidR="00F14753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45ACE5EC" w14:textId="41F06AC9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7">
            <w:r w:rsidRPr="00C1703D" w:rsidR="00F14753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14FD6B80" w14:textId="23FD496F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8">
            <w:r w:rsidRPr="00C1703D" w:rsidR="00F14753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5911BC07" w14:textId="7ADCC985">
          <w:pPr>
            <w:pStyle w:val="Verzeichnis2"/>
            <w:tabs>
              <w:tab w:val="left" w:pos="88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19">
            <w:r w:rsidRPr="00C1703D" w:rsidR="00F14753">
              <w:rPr>
                <w:rStyle w:val="Hyperlink"/>
                <w:noProof/>
                <w:kern w:val="28"/>
              </w:rPr>
              <w:t>5.3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18675108" w14:textId="71F7752E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20">
            <w:r w:rsidRPr="00C1703D" w:rsidR="00F14753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753" w:rsidP="01997536" w:rsidRDefault="00F14753" w14:paraId="4E9C5661" w14:textId="51214CF5">
          <w:pPr>
            <w:pStyle w:val="Verzeichnis1"/>
            <w:tabs>
              <w:tab w:val="left" w:pos="440"/>
              <w:tab w:val="right" w:leader="dot" w:pos="9344"/>
            </w:tabs>
            <w:rPr>
              <w:rFonts w:ascii="Calibri" w:hAnsi="Calibri" w:eastAsia="ＭＳ 明朝" w:cs="Arial" w:asciiTheme="minorAscii" w:hAnsiTheme="minorAscii" w:eastAsiaTheme="minorEastAsia" w:cstheme="minorBidi"/>
              <w:noProof/>
              <w:lang w:val="fr-FR" w:eastAsia="ja-JP"/>
            </w:rPr>
          </w:pPr>
          <w:hyperlink w:history="1" w:anchor="_Toc87223221">
            <w:r w:rsidRPr="00C1703D" w:rsidR="00F14753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fr-FR" w:eastAsia="ja-JP"/>
              </w:rPr>
              <w:tab/>
            </w:r>
            <w:r w:rsidRPr="00C1703D" w:rsidR="00F14753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7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C4A" w:rsidRDefault="00886C4A" w14:paraId="473460BC" w14:textId="5EAAA319">
          <w:r>
            <w:rPr>
              <w:b/>
              <w:bCs/>
              <w:lang w:val="de-DE"/>
            </w:rPr>
            <w:fldChar w:fldCharType="end"/>
          </w:r>
        </w:p>
      </w:sdtContent>
    </w:sdt>
    <w:p w:rsidR="00B17807" w:rsidP="00B17807" w:rsidRDefault="00B17807" w14:paraId="7AED29C9" w14:textId="7768F66F"/>
    <w:p w:rsidR="00B17807" w:rsidP="00B17807" w:rsidRDefault="00B17807" w14:paraId="10C2E841" w14:textId="2054B6B2"/>
    <w:p w:rsidR="00873288" w:rsidRDefault="00873288" w14:paraId="0A00E26C" w14:textId="77777777">
      <w:pPr>
        <w:rPr>
          <w:b/>
          <w:bCs/>
          <w:kern w:val="28"/>
          <w:szCs w:val="32"/>
          <w:lang w:val="de-DE"/>
        </w:rPr>
      </w:pPr>
      <w:r>
        <w:br w:type="page"/>
      </w:r>
    </w:p>
    <w:p w:rsidRPr="00464483" w:rsidR="00B17807" w:rsidP="00464483" w:rsidRDefault="00886C4A" w14:paraId="6CF17D2A" w14:textId="5F66E8E1">
      <w:pPr>
        <w:pStyle w:val="berschrift1"/>
      </w:pPr>
      <w:bookmarkStart w:name="_Toc87223205" w:id="0"/>
      <w:r w:rsidRPr="00464483">
        <w:lastRenderedPageBreak/>
        <w:t>Einleitung und Ziele</w:t>
      </w:r>
      <w:bookmarkEnd w:id="0"/>
    </w:p>
    <w:p w:rsidR="00886C4A" w:rsidP="00886C4A" w:rsidRDefault="00886C4A" w14:paraId="610BBC3B" w14:textId="77777777">
      <w:pPr>
        <w:rPr>
          <w:highlight w:val="yellow"/>
          <w:lang w:val="de-DE"/>
        </w:rPr>
      </w:pPr>
    </w:p>
    <w:p w:rsidR="005027FD" w:rsidP="00886C4A" w:rsidRDefault="005027FD" w14:paraId="202C8134" w14:textId="18794298">
      <w:pPr>
        <w:rPr>
          <w:lang w:val="de-DE"/>
        </w:rPr>
      </w:pPr>
      <w:r w:rsidRPr="01997536" w:rsidR="296C630A">
        <w:rPr>
          <w:lang w:val="de-DE"/>
        </w:rPr>
        <w:t xml:space="preserve">Die Website soll es ermöglichen sich An/Abzumelden </w:t>
      </w:r>
      <w:r w:rsidRPr="01997536" w:rsidR="65D81462">
        <w:rPr>
          <w:lang w:val="de-DE"/>
        </w:rPr>
        <w:t>Reviews</w:t>
      </w:r>
      <w:r w:rsidRPr="01997536" w:rsidR="296C630A">
        <w:rPr>
          <w:lang w:val="de-DE"/>
        </w:rPr>
        <w:t xml:space="preserve"> zu Posten, zu bearbeiten und zu löschen</w:t>
      </w:r>
      <w:r w:rsidRPr="01997536" w:rsidR="3C1BF414">
        <w:rPr>
          <w:lang w:val="de-DE"/>
        </w:rPr>
        <w:t xml:space="preserve">, zu kommentieren, zu bewerten, liken, disliken und nach gewissen </w:t>
      </w:r>
      <w:r w:rsidRPr="01997536" w:rsidR="14E22BEB">
        <w:rPr>
          <w:lang w:val="de-DE"/>
        </w:rPr>
        <w:t>Reviews</w:t>
      </w:r>
      <w:r w:rsidRPr="01997536" w:rsidR="3C1BF414">
        <w:rPr>
          <w:lang w:val="de-DE"/>
        </w:rPr>
        <w:t xml:space="preserve"> zu suchen durch </w:t>
      </w:r>
      <w:r w:rsidRPr="01997536" w:rsidR="6E77DE9F">
        <w:rPr>
          <w:lang w:val="de-DE"/>
        </w:rPr>
        <w:t>Filter</w:t>
      </w:r>
      <w:r w:rsidRPr="01997536" w:rsidR="3C1BF414">
        <w:rPr>
          <w:lang w:val="de-DE"/>
        </w:rPr>
        <w:t xml:space="preserve">. </w:t>
      </w:r>
    </w:p>
    <w:p w:rsidR="005027FD" w:rsidP="00464483" w:rsidRDefault="005027FD" w14:paraId="288D0F17" w14:textId="3BF2CCC3">
      <w:pPr>
        <w:pStyle w:val="berschrift2"/>
      </w:pPr>
      <w:bookmarkStart w:name="_Toc87223206" w:id="1"/>
      <w:r w:rsidRPr="00464483">
        <w:t>Zielpublikum, Voraussetzungen</w:t>
      </w:r>
      <w:bookmarkEnd w:id="1"/>
    </w:p>
    <w:p w:rsidR="005027FD" w:rsidP="005027FD" w:rsidRDefault="005027FD" w14:paraId="46889CF4" w14:textId="77777777">
      <w:pPr>
        <w:rPr>
          <w:lang w:val="de-DE"/>
        </w:rPr>
      </w:pPr>
    </w:p>
    <w:p w:rsidR="005027FD" w:rsidP="00886C4A" w:rsidRDefault="005027FD" w14:paraId="4CCA0934" w14:textId="4C7CC496">
      <w:pPr>
        <w:rPr>
          <w:lang w:val="de-DE"/>
        </w:rPr>
      </w:pPr>
      <w:r w:rsidRPr="01997536" w:rsidR="4CCD5B06">
        <w:rPr>
          <w:lang w:val="de-DE"/>
        </w:rPr>
        <w:t xml:space="preserve">Das Dokument ist an alle Gerichtet die es gerne lesen würden, für diejenigen die es erweitern, für mich und nicht für den Dozenten. </w:t>
      </w:r>
      <w:proofErr w:type="gramStart"/>
      <w:r w:rsidRPr="01997536" w:rsidR="4CCD5B06">
        <w:rPr>
          <w:lang w:val="de-DE"/>
        </w:rPr>
        <w:t>Fürs verstehen</w:t>
      </w:r>
      <w:proofErr w:type="gramEnd"/>
      <w:r w:rsidRPr="01997536" w:rsidR="4CCD5B06">
        <w:rPr>
          <w:lang w:val="de-DE"/>
        </w:rPr>
        <w:t xml:space="preserve"> brauchen sie nur Deutschkenntnisse.</w:t>
      </w:r>
    </w:p>
    <w:p w:rsidRPr="00464483" w:rsidR="005027FD" w:rsidP="00D52A6D" w:rsidRDefault="005027FD" w14:paraId="2CADF7F4" w14:textId="26C420CF">
      <w:pPr>
        <w:pStyle w:val="berschrift2"/>
      </w:pPr>
      <w:bookmarkStart w:name="_Toc87223207" w:id="2"/>
      <w:r w:rsidRPr="00464483">
        <w:t>Stakeholder</w:t>
      </w:r>
      <w:bookmarkEnd w:id="2"/>
    </w:p>
    <w:p w:rsidR="005027FD" w:rsidP="005027FD" w:rsidRDefault="005027FD" w14:paraId="4D2B79DE" w14:textId="17EF1D3B">
      <w:pPr>
        <w:rPr>
          <w:lang w:val="de-DE"/>
        </w:rPr>
      </w:pPr>
    </w:p>
    <w:p w:rsidR="3A056DDA" w:rsidP="01997536" w:rsidRDefault="3A056DDA" w14:paraId="4E6F8608" w14:textId="041C9C06">
      <w:pPr>
        <w:pStyle w:val="Standard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Times New Roman" w:cs="Times New Roman"/>
          <w:lang w:val="de-DE"/>
        </w:rPr>
      </w:pPr>
      <w:r w:rsidRPr="01997536" w:rsidR="3A056DDA">
        <w:rPr>
          <w:lang w:val="de-DE"/>
        </w:rPr>
        <w:t>Steak</w:t>
      </w:r>
    </w:p>
    <w:p w:rsidRPr="00886C4A" w:rsidR="00886C4A" w:rsidP="00886C4A" w:rsidRDefault="00886C4A" w14:paraId="3D085B57" w14:textId="77777777">
      <w:pPr>
        <w:rPr>
          <w:lang w:val="de-DE"/>
        </w:rPr>
      </w:pPr>
    </w:p>
    <w:p w:rsidR="00D52A6D" w:rsidRDefault="00D52A6D" w14:paraId="0DB7BAA9" w14:textId="77777777">
      <w:pPr>
        <w:rPr>
          <w:b/>
          <w:bCs/>
          <w:kern w:val="28"/>
          <w:szCs w:val="32"/>
          <w:lang w:val="de-DE"/>
        </w:rPr>
      </w:pPr>
      <w:r>
        <w:br w:type="page"/>
      </w:r>
    </w:p>
    <w:p w:rsidR="00886C4A" w:rsidP="00464483" w:rsidRDefault="00886C4A" w14:paraId="0D21C306" w14:textId="5CAA5625">
      <w:pPr>
        <w:pStyle w:val="berschrift1"/>
      </w:pPr>
      <w:bookmarkStart w:name="_Toc87223208" w:id="3"/>
      <w:r>
        <w:lastRenderedPageBreak/>
        <w:t>Ausgangslage</w:t>
      </w:r>
      <w:bookmarkEnd w:id="3"/>
    </w:p>
    <w:p w:rsidR="00886C4A" w:rsidP="00886C4A" w:rsidRDefault="00886C4A" w14:paraId="1CF7F2EA" w14:textId="6F2ECA94" w14:noSpellErr="1">
      <w:pPr>
        <w:rPr>
          <w:lang w:val="de-DE"/>
        </w:rPr>
      </w:pPr>
    </w:p>
    <w:p w:rsidR="3E94BE28" w:rsidP="01997536" w:rsidRDefault="3E94BE28" w14:paraId="37788058" w14:textId="09729929">
      <w:pPr>
        <w:pStyle w:val="Standard"/>
        <w:rPr>
          <w:rFonts w:ascii="Arial" w:hAnsi="Arial" w:eastAsia="Times New Roman" w:cs="Times New Roman"/>
          <w:lang w:val="de-DE"/>
        </w:rPr>
      </w:pPr>
      <w:r w:rsidRPr="01997536" w:rsidR="3E94BE28">
        <w:rPr>
          <w:rFonts w:ascii="Arial" w:hAnsi="Arial" w:eastAsia="Times New Roman" w:cs="Times New Roman"/>
          <w:lang w:val="de-DE"/>
        </w:rPr>
        <w:t xml:space="preserve">Wir müssen ein neues </w:t>
      </w:r>
      <w:r w:rsidRPr="01997536" w:rsidR="4570BBE0">
        <w:rPr>
          <w:rFonts w:ascii="Arial" w:hAnsi="Arial" w:eastAsia="Times New Roman" w:cs="Times New Roman"/>
          <w:lang w:val="de-DE"/>
        </w:rPr>
        <w:t>Projekt</w:t>
      </w:r>
      <w:r w:rsidRPr="01997536" w:rsidR="3E94BE28">
        <w:rPr>
          <w:rFonts w:ascii="Arial" w:hAnsi="Arial" w:eastAsia="Times New Roman" w:cs="Times New Roman"/>
          <w:lang w:val="de-DE"/>
        </w:rPr>
        <w:t xml:space="preserve"> </w:t>
      </w:r>
      <w:r w:rsidRPr="01997536" w:rsidR="796DD764">
        <w:rPr>
          <w:rFonts w:ascii="Arial" w:hAnsi="Arial" w:eastAsia="Times New Roman" w:cs="Times New Roman"/>
          <w:lang w:val="de-DE"/>
        </w:rPr>
        <w:t>machen</w:t>
      </w:r>
      <w:r w:rsidRPr="01997536" w:rsidR="3E94BE28">
        <w:rPr>
          <w:rFonts w:ascii="Arial" w:hAnsi="Arial" w:eastAsia="Times New Roman" w:cs="Times New Roman"/>
          <w:lang w:val="de-DE"/>
        </w:rPr>
        <w:t xml:space="preserve"> fürs Modul </w:t>
      </w:r>
      <w:proofErr w:type="spellStart"/>
      <w:r w:rsidRPr="01997536" w:rsidR="3E94BE28">
        <w:rPr>
          <w:rFonts w:ascii="Arial" w:hAnsi="Arial" w:eastAsia="Times New Roman" w:cs="Times New Roman"/>
          <w:lang w:val="de-DE"/>
        </w:rPr>
        <w:t>Ük</w:t>
      </w:r>
      <w:proofErr w:type="spellEnd"/>
      <w:r w:rsidRPr="01997536" w:rsidR="3E94BE28">
        <w:rPr>
          <w:rFonts w:ascii="Arial" w:hAnsi="Arial" w:eastAsia="Times New Roman" w:cs="Times New Roman"/>
          <w:lang w:val="de-DE"/>
        </w:rPr>
        <w:t xml:space="preserve"> 307 und müssen dafür </w:t>
      </w:r>
      <w:r w:rsidRPr="01997536" w:rsidR="001EDFEC">
        <w:rPr>
          <w:rFonts w:ascii="Arial" w:hAnsi="Arial" w:eastAsia="Times New Roman" w:cs="Times New Roman"/>
          <w:lang w:val="de-DE"/>
        </w:rPr>
        <w:t>JavaScript</w:t>
      </w:r>
      <w:r w:rsidRPr="01997536" w:rsidR="3E94BE28">
        <w:rPr>
          <w:rFonts w:ascii="Arial" w:hAnsi="Arial" w:eastAsia="Times New Roman" w:cs="Times New Roman"/>
          <w:lang w:val="de-DE"/>
        </w:rPr>
        <w:t>, PH</w:t>
      </w:r>
      <w:r w:rsidRPr="01997536" w:rsidR="76D30CF5">
        <w:rPr>
          <w:rFonts w:ascii="Arial" w:hAnsi="Arial" w:eastAsia="Times New Roman" w:cs="Times New Roman"/>
          <w:lang w:val="de-DE"/>
        </w:rPr>
        <w:t>P, HTML und CSS benutzen.</w:t>
      </w:r>
    </w:p>
    <w:p w:rsidRPr="00873288" w:rsidR="00873288" w:rsidP="00886C4A" w:rsidRDefault="00873288" w14:paraId="38F7AE96" w14:textId="471A1CA1" w14:noSpellErr="1">
      <w:pPr>
        <w:rPr>
          <w:lang w:val="de-DE"/>
        </w:rPr>
      </w:pPr>
    </w:p>
    <w:p w:rsidRPr="00873288" w:rsidR="00873288" w:rsidP="00873288" w:rsidRDefault="00873288" w14:paraId="4FC93610" w14:textId="1DF1D83F">
      <w:pPr>
        <w:pStyle w:val="berschrift2"/>
        <w:rPr/>
      </w:pPr>
      <w:bookmarkStart w:name="_Toc87223209" w:id="4"/>
      <w:r w:rsidR="00873288">
        <w:rPr/>
        <w:t>Ist-Situation</w:t>
      </w:r>
      <w:bookmarkEnd w:id="4"/>
    </w:p>
    <w:p w:rsidRPr="00886C4A" w:rsidR="005027FD" w:rsidP="00886C4A" w:rsidRDefault="005027FD" w14:paraId="0F103176" w14:textId="77777777" w14:noSpellErr="1">
      <w:pPr>
        <w:rPr>
          <w:lang w:val="de-DE"/>
        </w:rPr>
      </w:pPr>
    </w:p>
    <w:p w:rsidR="00873288" w:rsidP="01997536" w:rsidRDefault="00873288" w14:paraId="108E779B" w14:textId="543E7934">
      <w:pPr>
        <w:rPr>
          <w:lang w:val="de-DE"/>
        </w:rPr>
      </w:pPr>
      <w:r w:rsidRPr="01997536" w:rsidR="3C8C1B6F">
        <w:rPr>
          <w:lang w:val="de-DE"/>
        </w:rPr>
        <w:t>Anmeldungsseite sowie Login Seite sind vorhanden sowie die Datenbank Interaktion mit dem Anmeldeformular, Controller als PHP sind auch vorhanden abe</w:t>
      </w:r>
      <w:r w:rsidRPr="01997536" w:rsidR="36A9B72D">
        <w:rPr>
          <w:lang w:val="de-DE"/>
        </w:rPr>
        <w:t>r muss abgeändert werden.</w:t>
      </w:r>
    </w:p>
    <w:p w:rsidR="00873288" w:rsidP="01997536" w:rsidRDefault="00873288" w14:paraId="581716C4" w14:textId="77777777">
      <w:pPr>
        <w:rPr>
          <w:b w:val="1"/>
          <w:bCs w:val="1"/>
          <w:kern w:val="28"/>
          <w:lang w:val="de-DE"/>
        </w:rPr>
      </w:pPr>
      <w:r>
        <w:br w:type="page"/>
      </w:r>
    </w:p>
    <w:p w:rsidR="00873288" w:rsidP="00873288" w:rsidRDefault="00873288" w14:paraId="107872FC" w14:textId="08D14BBA">
      <w:pPr>
        <w:pStyle w:val="berschrift1"/>
        <w:rPr/>
      </w:pPr>
      <w:bookmarkStart w:name="_Toc87223210" w:id="5"/>
      <w:r w:rsidR="00873288">
        <w:rPr/>
        <w:t>Anforderungen</w:t>
      </w:r>
      <w:bookmarkEnd w:id="5"/>
    </w:p>
    <w:p w:rsidR="00873288" w:rsidP="00873288" w:rsidRDefault="00873288" w14:paraId="6052CEF9" w14:textId="63DB0D55" w14:noSpellErr="1">
      <w:pPr>
        <w:rPr>
          <w:lang w:val="de-DE"/>
        </w:rPr>
      </w:pPr>
    </w:p>
    <w:p w:rsidR="00873288" w:rsidP="01997536" w:rsidRDefault="00873288" w14:paraId="6E32205D" w14:textId="7343F702">
      <w:pPr>
        <w:rPr>
          <w:lang w:val="de-DE"/>
        </w:rPr>
      </w:pPr>
      <w:r w:rsidRPr="4B9AA057" w:rsidR="00873288">
        <w:rPr>
          <w:lang w:val="de-DE"/>
        </w:rPr>
        <w:t>Beschreiben Sie hier</w:t>
      </w:r>
      <w:r w:rsidRPr="4B9AA057" w:rsidR="00D84C8F">
        <w:rPr>
          <w:lang w:val="de-DE"/>
        </w:rPr>
        <w:t xml:space="preserve"> </w:t>
      </w:r>
      <w:r w:rsidRPr="4B9AA057" w:rsidR="49FECFF6">
        <w:rPr>
          <w:lang w:val="de-DE"/>
        </w:rPr>
        <w:t>das geforderte Soll</w:t>
      </w:r>
      <w:r w:rsidRPr="4B9AA057" w:rsidR="00873288">
        <w:rPr>
          <w:lang w:val="de-DE"/>
        </w:rPr>
        <w:t xml:space="preserve"> – Situation des Systems.</w:t>
      </w:r>
    </w:p>
    <w:p w:rsidRPr="00873288" w:rsidR="00873288" w:rsidP="00873288" w:rsidRDefault="00873288" w14:paraId="209CD22A" w14:textId="3B375EEA" w14:noSpellErr="1">
      <w:pPr>
        <w:rPr>
          <w:lang w:val="de-DE"/>
        </w:rPr>
      </w:pPr>
    </w:p>
    <w:p w:rsidRPr="00873288" w:rsidR="00873288" w:rsidP="00873288" w:rsidRDefault="00873288" w14:paraId="5640FFB0" w14:textId="04780E9C">
      <w:pPr>
        <w:pStyle w:val="berschrift2"/>
        <w:rPr/>
      </w:pPr>
      <w:bookmarkStart w:name="_Toc87223211" w:id="6"/>
      <w:r w:rsidR="00873288">
        <w:rPr/>
        <w:t>Funktionale Anforderungen</w:t>
      </w:r>
      <w:bookmarkEnd w:id="6"/>
    </w:p>
    <w:p w:rsidR="00873288" w:rsidP="00873288" w:rsidRDefault="00873288" w14:paraId="659B5EC7" w14:textId="6A2BCD41" w14:noSpellErr="1">
      <w:pPr>
        <w:rPr>
          <w:lang w:val="de-DE"/>
        </w:rPr>
      </w:pPr>
    </w:p>
    <w:p w:rsidR="00873288" w:rsidP="00873288" w:rsidRDefault="00873288" w14:paraId="2D6E18FF" w14:textId="7C233593">
      <w:pPr>
        <w:rPr>
          <w:lang w:val="de-DE"/>
        </w:rPr>
      </w:pPr>
      <w:r w:rsidRPr="01997536" w:rsidR="00873288">
        <w:rPr>
          <w:lang w:val="de-DE"/>
        </w:rPr>
        <w:t>Listen Sie die funktionalen Anforderungen</w:t>
      </w:r>
      <w:r w:rsidRPr="01997536" w:rsidR="00AC5451">
        <w:rPr>
          <w:lang w:val="de-DE"/>
        </w:rPr>
        <w:t xml:space="preserve"> (Interaktion mit dem System)</w:t>
      </w:r>
      <w:r w:rsidRPr="01997536" w:rsidR="00873288">
        <w:rPr>
          <w:lang w:val="de-DE"/>
        </w:rPr>
        <w:t xml:space="preserve"> in </w:t>
      </w:r>
      <w:r w:rsidRPr="01997536" w:rsidR="00AC5451">
        <w:rPr>
          <w:lang w:val="de-DE"/>
        </w:rPr>
        <w:t xml:space="preserve">Form von User Stories </w:t>
      </w:r>
      <w:r w:rsidRPr="01997536" w:rsidR="00AC5451">
        <w:rPr>
          <w:lang w:val="de-DE"/>
        </w:rPr>
        <w:t>auf.</w:t>
      </w:r>
      <w:r w:rsidRPr="01997536" w:rsidR="00873288">
        <w:rPr>
          <w:lang w:val="de-DE"/>
        </w:rPr>
        <w:t xml:space="preserve"> </w:t>
      </w:r>
    </w:p>
    <w:p w:rsidR="00AC5451" w:rsidP="01997536" w:rsidRDefault="00AC5451" w14:paraId="24CC4AF4" w14:textId="77777777" w14:noSpellErr="1">
      <w:pPr>
        <w:rPr>
          <w:lang w:val="de-DE"/>
        </w:rPr>
      </w:pPr>
    </w:p>
    <w:p w:rsidR="00AC5451" w:rsidP="01997536" w:rsidRDefault="00AC5451" w14:paraId="7935D986" w14:textId="7F8171CD">
      <w:pPr>
        <w:rPr>
          <w:lang w:val="de-DE"/>
        </w:rPr>
      </w:pPr>
      <w:r w:rsidRPr="01997536" w:rsidR="00AC5451">
        <w:rPr>
          <w:lang w:val="de-DE"/>
        </w:rPr>
        <w:t>Beispiel einer Auflistung von User Stories</w:t>
      </w:r>
      <w:r w:rsidRPr="01997536" w:rsidR="2BFF5954">
        <w:rPr>
          <w:lang w:val="de-DE"/>
        </w:rPr>
        <w:t xml:space="preserve"> </w:t>
      </w:r>
    </w:p>
    <w:p w:rsidR="00AC5451" w:rsidP="01997536" w:rsidRDefault="00AC5451" w14:paraId="4C643F11" w14:textId="4109CC8E">
      <w:pPr>
        <w:rPr>
          <w:lang w:val="de-DE"/>
        </w:rPr>
      </w:pPr>
      <w:r w:rsidRPr="01997536" w:rsidR="2BFF5954">
        <w:rPr>
          <w:lang w:val="de-DE"/>
        </w:rPr>
        <w:t>//</w:t>
      </w:r>
      <w:proofErr w:type="spellStart"/>
      <w:r w:rsidRPr="01997536" w:rsidR="2BFF5954">
        <w:rPr>
          <w:lang w:val="de-DE"/>
        </w:rPr>
        <w:t>hsahfasjkg</w:t>
      </w:r>
      <w:proofErr w:type="spellEnd"/>
      <w:r w:rsidRPr="01997536" w:rsidR="2BFF5954">
        <w:rPr>
          <w:lang w:val="de-DE"/>
        </w:rPr>
        <w:t xml:space="preserve"> uisdgsdghsdjfgsdhfsdmnvbjsdghvzjsgdvgsjdgvrhergbkerjkgbkhebdahieh </w:t>
      </w:r>
    </w:p>
    <w:p w:rsidR="00AC5451" w:rsidP="00AC5451" w:rsidRDefault="00AC5451" w14:paraId="3CD45381" w14:textId="77777777" w14:noSpellErr="1">
      <w:pPr>
        <w:rPr>
          <w:lang w:val="de-DE"/>
        </w:rPr>
      </w:pPr>
    </w:p>
    <w:tbl>
      <w:tblPr>
        <w:tblStyle w:val="Tabellenraster"/>
        <w:tblW w:w="9356" w:type="dxa"/>
        <w:tblInd w:w="-5" w:type="dxa"/>
        <w:tblLook w:val="04A0" w:firstRow="1" w:lastRow="0" w:firstColumn="1" w:lastColumn="0" w:noHBand="0" w:noVBand="1"/>
      </w:tblPr>
      <w:tblGrid>
        <w:gridCol w:w="993"/>
        <w:gridCol w:w="8363"/>
      </w:tblGrid>
      <w:tr w:rsidRPr="00F32201" w:rsidR="00AC5451" w:rsidTr="4B9AA057" w14:paraId="0B65A512" w14:textId="77777777">
        <w:trPr>
          <w:trHeight w:val="531"/>
        </w:trPr>
        <w:tc>
          <w:tcPr>
            <w:tcW w:w="993" w:type="dxa"/>
            <w:shd w:val="clear" w:color="auto" w:fill="D9D9D9" w:themeFill="background1" w:themeFillShade="D9"/>
            <w:tcMar/>
          </w:tcPr>
          <w:p w:rsidRPr="00F32201" w:rsidR="00AC5451" w:rsidP="00D34736" w:rsidRDefault="00AC5451" w14:paraId="38945E05" w14:textId="77777777">
            <w:pPr>
              <w:pStyle w:val="Listenabsatz"/>
              <w:ind w:left="0"/>
              <w:rPr>
                <w:rStyle w:val="Fett"/>
              </w:rPr>
            </w:pPr>
            <w:r w:rsidRPr="01997536" w:rsidR="00AC5451">
              <w:rPr>
                <w:rStyle w:val="Fett"/>
              </w:rPr>
              <w:t>Nr.</w:t>
            </w:r>
          </w:p>
        </w:tc>
        <w:tc>
          <w:tcPr>
            <w:tcW w:w="8363" w:type="dxa"/>
            <w:shd w:val="clear" w:color="auto" w:fill="D9D9D9" w:themeFill="background1" w:themeFillShade="D9"/>
            <w:tcMar/>
          </w:tcPr>
          <w:p w:rsidRPr="00F32201" w:rsidR="00AC5451" w:rsidP="00D34736" w:rsidRDefault="00AC5451" w14:paraId="2EE7BDB5" w14:textId="77777777">
            <w:pPr>
              <w:pStyle w:val="Listenabsatz"/>
              <w:ind w:left="0"/>
              <w:rPr>
                <w:rStyle w:val="Fett"/>
              </w:rPr>
            </w:pPr>
            <w:r w:rsidRPr="01997536" w:rsidR="00AC5451">
              <w:rPr>
                <w:rStyle w:val="Fett"/>
              </w:rPr>
              <w:t xml:space="preserve">Anforderung </w:t>
            </w:r>
          </w:p>
        </w:tc>
      </w:tr>
      <w:tr w:rsidRPr="00F32201" w:rsidR="00AC5451" w:rsidTr="4B9AA057" w14:paraId="064E7F44" w14:textId="77777777">
        <w:trPr>
          <w:trHeight w:val="773"/>
        </w:trPr>
        <w:tc>
          <w:tcPr>
            <w:tcW w:w="993" w:type="dxa"/>
            <w:tcMar/>
          </w:tcPr>
          <w:p w:rsidRPr="00F32201" w:rsidR="00AC5451" w:rsidP="00D34736" w:rsidRDefault="00AC5451" w14:paraId="557A4E9F" w14:textId="77777777">
            <w:pPr>
              <w:pStyle w:val="Listenabsatz"/>
              <w:ind w:left="0"/>
              <w:rPr>
                <w:rFonts w:cs="Arial"/>
                <w:sz w:val="22"/>
                <w:szCs w:val="22"/>
              </w:rPr>
            </w:pPr>
            <w:r w:rsidRPr="01997536" w:rsidR="00AC5451">
              <w:rPr>
                <w:rFonts w:cs="Arial"/>
                <w:sz w:val="22"/>
                <w:szCs w:val="22"/>
              </w:rPr>
              <w:t>US-1</w:t>
            </w:r>
          </w:p>
        </w:tc>
        <w:tc>
          <w:tcPr>
            <w:tcW w:w="8363" w:type="dxa"/>
            <w:tcMar/>
          </w:tcPr>
          <w:p w:rsidRPr="00F32201" w:rsidR="00AC5451" w:rsidP="4B9AA057" w:rsidRDefault="00AC5451" w14:paraId="5027149C" w14:textId="54B91AD5">
            <w:pPr>
              <w:pStyle w:val="Listenabsatz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4B9AA057" w:rsidR="6865F255">
              <w:rPr>
                <w:sz w:val="22"/>
                <w:szCs w:val="22"/>
              </w:rPr>
              <w:t xml:space="preserve">Als Benutzer möchte ich das ich ein Review liken oder disliken </w:t>
            </w:r>
            <w:r w:rsidRPr="4B9AA057" w:rsidR="25FC4690">
              <w:rPr>
                <w:sz w:val="22"/>
                <w:szCs w:val="22"/>
              </w:rPr>
              <w:t>kann damit ich zeige wie ich es finde</w:t>
            </w:r>
          </w:p>
        </w:tc>
      </w:tr>
      <w:tr w:rsidRPr="00F32201" w:rsidR="00AC5451" w:rsidTr="4B9AA057" w14:paraId="53802E2F" w14:textId="77777777">
        <w:trPr>
          <w:trHeight w:val="773"/>
        </w:trPr>
        <w:tc>
          <w:tcPr>
            <w:tcW w:w="993" w:type="dxa"/>
            <w:tcMar/>
          </w:tcPr>
          <w:p w:rsidR="00AC5451" w:rsidP="01997536" w:rsidRDefault="00AC5451" w14:paraId="0C74F7F9" w14:textId="77777777">
            <w:pPr>
              <w:pStyle w:val="Listenabsatz"/>
              <w:ind w:left="0"/>
              <w:rPr>
                <w:rFonts w:cs="Arial"/>
              </w:rPr>
            </w:pPr>
            <w:r w:rsidRPr="01997536" w:rsidR="00AC5451">
              <w:rPr>
                <w:rFonts w:cs="Arial"/>
              </w:rPr>
              <w:t>US-2</w:t>
            </w:r>
          </w:p>
        </w:tc>
        <w:tc>
          <w:tcPr>
            <w:tcW w:w="8363" w:type="dxa"/>
            <w:tcMar/>
          </w:tcPr>
          <w:p w:rsidRPr="008F7963" w:rsidR="00AC5451" w:rsidP="01997536" w:rsidRDefault="00AC5451" w14:paraId="7E59BBA2" w14:textId="5816AF8F">
            <w:pPr>
              <w:pStyle w:val="Listenabsatz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  <w:lang w:val="de-DE"/>
              </w:rPr>
            </w:pPr>
            <w:r w:rsidRPr="4B9AA057" w:rsidR="13C2F5ED">
              <w:rPr>
                <w:sz w:val="22"/>
                <w:szCs w:val="22"/>
                <w:lang w:val="de-DE"/>
              </w:rPr>
              <w:t xml:space="preserve">Als Benutzer möchte ich das ich ein </w:t>
            </w:r>
            <w:r w:rsidRPr="4B9AA057" w:rsidR="1928586B">
              <w:rPr>
                <w:sz w:val="22"/>
                <w:szCs w:val="22"/>
                <w:lang w:val="de-DE"/>
              </w:rPr>
              <w:t>Review erstellen kann,</w:t>
            </w:r>
            <w:r w:rsidRPr="4B9AA057" w:rsidR="13C2F5ED">
              <w:rPr>
                <w:sz w:val="22"/>
                <w:szCs w:val="22"/>
                <w:lang w:val="de-DE"/>
              </w:rPr>
              <w:t xml:space="preserve"> </w:t>
            </w:r>
            <w:r w:rsidRPr="4B9AA057" w:rsidR="5267DB1E">
              <w:rPr>
                <w:sz w:val="22"/>
                <w:szCs w:val="22"/>
                <w:lang w:val="de-DE"/>
              </w:rPr>
              <w:t xml:space="preserve">welches ich noch bewerten </w:t>
            </w:r>
            <w:r w:rsidRPr="4B9AA057" w:rsidR="7DC45C16">
              <w:rPr>
                <w:sz w:val="22"/>
                <w:szCs w:val="22"/>
                <w:lang w:val="de-DE"/>
              </w:rPr>
              <w:t>kann,</w:t>
            </w:r>
            <w:r w:rsidRPr="4B9AA057" w:rsidR="5267DB1E">
              <w:rPr>
                <w:sz w:val="22"/>
                <w:szCs w:val="22"/>
                <w:lang w:val="de-DE"/>
              </w:rPr>
              <w:t xml:space="preserve"> </w:t>
            </w:r>
            <w:r w:rsidRPr="4B9AA057" w:rsidR="5267DB1E">
              <w:rPr>
                <w:sz w:val="22"/>
                <w:szCs w:val="22"/>
                <w:highlight w:val="yellow"/>
                <w:lang w:val="de-DE"/>
              </w:rPr>
              <w:t>damit ich sagen kann wie Scheisse ich es finde</w:t>
            </w:r>
            <w:r w:rsidRPr="4B9AA057" w:rsidR="1EEC7036">
              <w:rPr>
                <w:sz w:val="22"/>
                <w:szCs w:val="22"/>
                <w:highlight w:val="yellow"/>
                <w:lang w:val="de-DE"/>
              </w:rPr>
              <w:t>.</w:t>
            </w:r>
          </w:p>
        </w:tc>
      </w:tr>
      <w:tr w:rsidRPr="00F32201" w:rsidR="00AC5451" w:rsidTr="4B9AA057" w14:paraId="59B32883" w14:textId="77777777">
        <w:trPr>
          <w:trHeight w:val="805"/>
        </w:trPr>
        <w:tc>
          <w:tcPr>
            <w:tcW w:w="993" w:type="dxa"/>
            <w:tcMar/>
          </w:tcPr>
          <w:p w:rsidR="00AC5451" w:rsidP="01997536" w:rsidRDefault="00AC5451" w14:paraId="7778B67C" w14:textId="77777777">
            <w:pPr>
              <w:pStyle w:val="Listenabsatz"/>
              <w:ind w:left="0"/>
              <w:rPr>
                <w:rFonts w:cs="Arial"/>
              </w:rPr>
            </w:pPr>
            <w:r w:rsidRPr="01997536" w:rsidR="00AC5451">
              <w:rPr>
                <w:rFonts w:cs="Arial"/>
              </w:rPr>
              <w:t>US-3</w:t>
            </w:r>
          </w:p>
        </w:tc>
        <w:tc>
          <w:tcPr>
            <w:tcW w:w="8363" w:type="dxa"/>
            <w:tcMar/>
          </w:tcPr>
          <w:p w:rsidRPr="00EE3F35" w:rsidR="00AC5451" w:rsidP="01997536" w:rsidRDefault="00AC5451" w14:paraId="6CFDA516" w14:textId="26B0CE61">
            <w:pPr>
              <w:pStyle w:val="Listenabsatz"/>
              <w:keepNext w:val="1"/>
              <w:ind w:left="0"/>
              <w:rPr>
                <w:sz w:val="22"/>
                <w:szCs w:val="22"/>
                <w:lang w:val="de-DE"/>
              </w:rPr>
            </w:pPr>
            <w:r w:rsidRPr="01997536" w:rsidR="00AC5451">
              <w:rPr>
                <w:sz w:val="22"/>
                <w:szCs w:val="22"/>
                <w:lang w:val="de-DE"/>
              </w:rPr>
              <w:t xml:space="preserve">Als </w:t>
            </w:r>
            <w:r w:rsidRPr="01997536" w:rsidR="08DAFB1B">
              <w:rPr>
                <w:sz w:val="22"/>
                <w:szCs w:val="22"/>
                <w:lang w:val="de-DE"/>
              </w:rPr>
              <w:t>Benutzer</w:t>
            </w:r>
            <w:r w:rsidRPr="01997536" w:rsidR="3EA9D207">
              <w:rPr>
                <w:sz w:val="22"/>
                <w:szCs w:val="22"/>
                <w:lang w:val="de-DE"/>
              </w:rPr>
              <w:t xml:space="preserve"> möchte ich ein review kommentieren können, damit ich meine eigene Meinung unter dem Review schreiben </w:t>
            </w:r>
            <w:r w:rsidRPr="01997536" w:rsidR="676F732B">
              <w:rPr>
                <w:sz w:val="22"/>
                <w:szCs w:val="22"/>
                <w:lang w:val="de-DE"/>
              </w:rPr>
              <w:t>kann,</w:t>
            </w:r>
            <w:r w:rsidRPr="01997536" w:rsidR="3EA9D207">
              <w:rPr>
                <w:sz w:val="22"/>
                <w:szCs w:val="22"/>
                <w:lang w:val="de-DE"/>
              </w:rPr>
              <w:t xml:space="preserve"> wie ich es </w:t>
            </w:r>
            <w:r w:rsidRPr="01997536" w:rsidR="541C8903">
              <w:rPr>
                <w:sz w:val="22"/>
                <w:szCs w:val="22"/>
                <w:lang w:val="de-DE"/>
              </w:rPr>
              <w:t>finde.</w:t>
            </w:r>
          </w:p>
        </w:tc>
      </w:tr>
    </w:tbl>
    <w:p w:rsidR="00AC5451" w:rsidP="01997536" w:rsidRDefault="00AC5451" w14:paraId="49261C9B" w14:textId="322641A8">
      <w:pPr>
        <w:pStyle w:val="Beschriftung"/>
        <w:rPr>
          <w:lang w:val="de-DE"/>
        </w:rPr>
      </w:pPr>
      <w:bookmarkStart w:name="_Toc33003839" w:id="7"/>
      <w:r w:rsidR="00AC5451">
        <w:rPr/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1997536" w:rsidR="00AC5451">
        <w:rPr>
          <w:noProof/>
        </w:rPr>
        <w:t>1</w:t>
      </w:r>
      <w:r>
        <w:fldChar w:fldCharType="end"/>
      </w:r>
      <w:r w:rsidR="00AC5451">
        <w:rPr/>
        <w:t xml:space="preserve"> Auflistung User Stories</w:t>
      </w:r>
      <w:bookmarkEnd w:id="7"/>
    </w:p>
    <w:p w:rsidRPr="00873288" w:rsidR="00873288" w:rsidP="00873288" w:rsidRDefault="00873288" w14:paraId="33432606" w14:textId="2319D8C9">
      <w:pPr>
        <w:pStyle w:val="berschrift2"/>
        <w:rPr/>
      </w:pPr>
      <w:bookmarkStart w:name="_Toc87223212" w:id="8"/>
      <w:r w:rsidR="00873288">
        <w:rPr/>
        <w:t>Nicht-Funktionale Anforderungen</w:t>
      </w:r>
      <w:bookmarkEnd w:id="8"/>
    </w:p>
    <w:p w:rsidR="00873288" w:rsidP="00873288" w:rsidRDefault="00873288" w14:paraId="321693A4" w14:textId="77777777" w14:noSpellErr="1">
      <w:pPr>
        <w:rPr>
          <w:lang w:val="de-DE"/>
        </w:rPr>
      </w:pPr>
    </w:p>
    <w:p w:rsidR="00873288" w:rsidP="00873288" w:rsidRDefault="00873288" w14:paraId="272ABDCA" w14:textId="39726444">
      <w:pPr>
        <w:rPr>
          <w:lang w:val="de-DE"/>
        </w:rPr>
      </w:pPr>
      <w:r w:rsidRPr="01997536" w:rsidR="00873288">
        <w:rPr>
          <w:lang w:val="de-DE"/>
        </w:rPr>
        <w:t>Listen Sie die</w:t>
      </w:r>
      <w:r w:rsidRPr="01997536" w:rsidR="00873288">
        <w:rPr>
          <w:lang w:val="de-DE"/>
        </w:rPr>
        <w:t xml:space="preserve"> nicht-</w:t>
      </w:r>
      <w:r w:rsidRPr="01997536" w:rsidR="00873288">
        <w:rPr>
          <w:lang w:val="de-DE"/>
        </w:rPr>
        <w:t>funktionalen Anforderungen in tabellarischer Form auf.</w:t>
      </w:r>
      <w:r w:rsidRPr="01997536" w:rsidR="00873288">
        <w:rPr>
          <w:lang w:val="de-DE"/>
        </w:rPr>
        <w:t xml:space="preserve"> </w:t>
      </w:r>
    </w:p>
    <w:p w:rsidR="00873288" w:rsidP="00873288" w:rsidRDefault="00873288" w14:paraId="2DBFC59A" w14:textId="77777777" w14:noSpellErr="1">
      <w:pPr>
        <w:rPr>
          <w:lang w:val="de-DE"/>
        </w:rPr>
      </w:pPr>
    </w:p>
    <w:tbl>
      <w:tblPr>
        <w:tblStyle w:val="Tabellenraster"/>
        <w:tblW w:w="9356" w:type="dxa"/>
        <w:tblInd w:w="-5" w:type="dxa"/>
        <w:tblLook w:val="04A0" w:firstRow="1" w:lastRow="0" w:firstColumn="1" w:lastColumn="0" w:noHBand="0" w:noVBand="1"/>
      </w:tblPr>
      <w:tblGrid>
        <w:gridCol w:w="993"/>
        <w:gridCol w:w="8363"/>
      </w:tblGrid>
      <w:tr w:rsidRPr="00F32201" w:rsidR="00873288" w:rsidTr="01997536" w14:paraId="4EE4B59E" w14:textId="77777777">
        <w:trPr>
          <w:trHeight w:val="531"/>
        </w:trPr>
        <w:tc>
          <w:tcPr>
            <w:tcW w:w="993" w:type="dxa"/>
            <w:shd w:val="clear" w:color="auto" w:fill="D9D9D9" w:themeFill="background1" w:themeFillShade="D9"/>
            <w:tcMar/>
          </w:tcPr>
          <w:p w:rsidRPr="00F32201" w:rsidR="00873288" w:rsidP="00B055BB" w:rsidRDefault="00873288" w14:paraId="310C68E8" w14:textId="77777777">
            <w:pPr>
              <w:pStyle w:val="Listenabsatz"/>
              <w:ind w:left="0"/>
              <w:rPr>
                <w:rStyle w:val="Fett"/>
              </w:rPr>
            </w:pPr>
            <w:r w:rsidRPr="01997536" w:rsidR="00873288">
              <w:rPr>
                <w:rStyle w:val="Fett"/>
              </w:rPr>
              <w:t>Nr.</w:t>
            </w:r>
          </w:p>
        </w:tc>
        <w:tc>
          <w:tcPr>
            <w:tcW w:w="8363" w:type="dxa"/>
            <w:shd w:val="clear" w:color="auto" w:fill="D9D9D9" w:themeFill="background1" w:themeFillShade="D9"/>
            <w:tcMar/>
          </w:tcPr>
          <w:p w:rsidRPr="00F32201" w:rsidR="00873288" w:rsidP="00B055BB" w:rsidRDefault="00873288" w14:paraId="44215C74" w14:textId="77777777">
            <w:pPr>
              <w:pStyle w:val="Listenabsatz"/>
              <w:ind w:left="0"/>
              <w:rPr>
                <w:rStyle w:val="Fett"/>
              </w:rPr>
            </w:pPr>
            <w:r w:rsidRPr="01997536" w:rsidR="00873288">
              <w:rPr>
                <w:rStyle w:val="Fett"/>
              </w:rPr>
              <w:t xml:space="preserve">Anforderung </w:t>
            </w:r>
          </w:p>
        </w:tc>
      </w:tr>
      <w:tr w:rsidRPr="00F32201" w:rsidR="00873288" w:rsidTr="01997536" w14:paraId="1402A069" w14:textId="77777777">
        <w:trPr>
          <w:trHeight w:val="773"/>
        </w:trPr>
        <w:tc>
          <w:tcPr>
            <w:tcW w:w="993" w:type="dxa"/>
            <w:tcMar/>
          </w:tcPr>
          <w:p w:rsidRPr="00F32201" w:rsidR="00873288" w:rsidP="00B055BB" w:rsidRDefault="00873288" w14:paraId="37184252" w14:textId="6237DF3D">
            <w:pPr>
              <w:pStyle w:val="Listenabsatz"/>
              <w:ind w:left="0"/>
              <w:rPr>
                <w:rFonts w:cs="Arial"/>
                <w:sz w:val="22"/>
                <w:szCs w:val="22"/>
              </w:rPr>
            </w:pPr>
            <w:r w:rsidRPr="01997536" w:rsidR="00873288">
              <w:rPr>
                <w:rFonts w:cs="Arial"/>
                <w:sz w:val="22"/>
                <w:szCs w:val="22"/>
              </w:rPr>
              <w:t>NFA-1</w:t>
            </w:r>
          </w:p>
        </w:tc>
        <w:tc>
          <w:tcPr>
            <w:tcW w:w="8363" w:type="dxa"/>
            <w:tcMar/>
          </w:tcPr>
          <w:p w:rsidRPr="00F32201" w:rsidR="00873288" w:rsidP="01997536" w:rsidRDefault="00873288" w14:paraId="38B5080D" w14:textId="77777777" w14:noSpellErr="1">
            <w:pPr>
              <w:pStyle w:val="Listenabsatz"/>
              <w:ind w:left="0"/>
              <w:rPr>
                <w:rFonts w:cs="Arial"/>
              </w:rPr>
            </w:pPr>
          </w:p>
        </w:tc>
      </w:tr>
      <w:tr w:rsidRPr="00F32201" w:rsidR="00873288" w:rsidTr="01997536" w14:paraId="72CAFBDE" w14:textId="77777777">
        <w:trPr>
          <w:trHeight w:val="773"/>
        </w:trPr>
        <w:tc>
          <w:tcPr>
            <w:tcW w:w="993" w:type="dxa"/>
            <w:tcMar/>
          </w:tcPr>
          <w:p w:rsidR="00873288" w:rsidP="01997536" w:rsidRDefault="00873288" w14:paraId="43D08CC6" w14:textId="147C183B">
            <w:pPr>
              <w:pStyle w:val="Listenabsatz"/>
              <w:ind w:left="0"/>
              <w:rPr>
                <w:rFonts w:cs="Arial"/>
              </w:rPr>
            </w:pPr>
            <w:r w:rsidRPr="01997536" w:rsidR="00873288">
              <w:rPr>
                <w:rFonts w:cs="Arial"/>
              </w:rPr>
              <w:t>NFA-2</w:t>
            </w:r>
          </w:p>
        </w:tc>
        <w:tc>
          <w:tcPr>
            <w:tcW w:w="8363" w:type="dxa"/>
            <w:tcMar/>
          </w:tcPr>
          <w:p w:rsidR="00873288" w:rsidP="01997536" w:rsidRDefault="00873288" w14:paraId="32B55D59" w14:textId="77777777" w14:noSpellErr="1">
            <w:pPr>
              <w:pStyle w:val="Listenabsatz"/>
              <w:ind w:left="0"/>
              <w:rPr>
                <w:rFonts w:cs="Arial"/>
                <w:color w:val="FF0000"/>
              </w:rPr>
            </w:pPr>
          </w:p>
        </w:tc>
      </w:tr>
      <w:tr w:rsidRPr="00F32201" w:rsidR="00873288" w:rsidTr="01997536" w14:paraId="0CD38094" w14:textId="77777777">
        <w:trPr>
          <w:trHeight w:val="805"/>
        </w:trPr>
        <w:tc>
          <w:tcPr>
            <w:tcW w:w="993" w:type="dxa"/>
            <w:tcMar/>
          </w:tcPr>
          <w:p w:rsidR="00873288" w:rsidP="01997536" w:rsidRDefault="00873288" w14:paraId="702D59FF" w14:textId="77BA4694">
            <w:pPr>
              <w:pStyle w:val="Listenabsatz"/>
              <w:ind w:left="0"/>
              <w:rPr>
                <w:rFonts w:cs="Arial"/>
              </w:rPr>
            </w:pPr>
            <w:r w:rsidRPr="01997536" w:rsidR="00873288">
              <w:rPr>
                <w:rFonts w:cs="Arial"/>
              </w:rPr>
              <w:t>NFA-3</w:t>
            </w:r>
          </w:p>
        </w:tc>
        <w:tc>
          <w:tcPr>
            <w:tcW w:w="8363" w:type="dxa"/>
            <w:tcMar/>
          </w:tcPr>
          <w:p w:rsidRPr="00EE3F35" w:rsidR="00873288" w:rsidP="01997536" w:rsidRDefault="00873288" w14:paraId="16E290A3" w14:textId="77777777" w14:noSpellErr="1">
            <w:pPr>
              <w:pStyle w:val="Listenabsatz"/>
              <w:keepNext w:val="1"/>
              <w:ind w:left="0"/>
              <w:rPr>
                <w:rFonts w:cs="Arial"/>
                <w:color w:val="FF0000"/>
              </w:rPr>
            </w:pPr>
          </w:p>
        </w:tc>
      </w:tr>
    </w:tbl>
    <w:p w:rsidRPr="00873288" w:rsidR="00873288" w:rsidP="00BD469E" w:rsidRDefault="00BD469E" w14:paraId="68905F9E" w14:textId="169B5951">
      <w:pPr>
        <w:pStyle w:val="Beschriftung"/>
        <w:rPr>
          <w:lang w:val="de-DE"/>
        </w:rPr>
      </w:pPr>
      <w:bookmarkStart w:name="_Toc33003840" w:id="9"/>
      <w:r w:rsidR="00BD469E">
        <w:rPr/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1997536" w:rsidR="00AC5451">
        <w:rPr>
          <w:noProof/>
        </w:rPr>
        <w:t>2</w:t>
      </w:r>
      <w:r>
        <w:fldChar w:fldCharType="end"/>
      </w:r>
      <w:r w:rsidR="00BD469E">
        <w:rPr/>
        <w:t xml:space="preserve"> Nicht-Funktionale Anforderungen</w:t>
      </w:r>
      <w:bookmarkEnd w:id="9"/>
    </w:p>
    <w:p w:rsidR="00100B4F" w:rsidP="01997536" w:rsidRDefault="00100B4F" w14:paraId="09DAA08F" w14:textId="77777777">
      <w:pPr>
        <w:rPr>
          <w:b w:val="1"/>
          <w:bCs w:val="1"/>
          <w:kern w:val="28"/>
          <w:lang w:val="de-DE"/>
        </w:rPr>
      </w:pPr>
      <w:r>
        <w:br w:type="page"/>
      </w:r>
    </w:p>
    <w:p w:rsidRPr="00873288" w:rsidR="00873288" w:rsidP="00100B4F" w:rsidRDefault="00100B4F" w14:paraId="05B10D63" w14:textId="5CB333F6">
      <w:pPr>
        <w:pStyle w:val="berschrift1"/>
        <w:rPr/>
      </w:pPr>
      <w:bookmarkStart w:name="_Toc87223213" w:id="10"/>
      <w:r w:rsidR="00100B4F">
        <w:rPr/>
        <w:t>Lösungsstrategie</w:t>
      </w:r>
      <w:bookmarkEnd w:id="10"/>
    </w:p>
    <w:p w:rsidR="00873288" w:rsidP="00886C4A" w:rsidRDefault="00873288" w14:paraId="45A61B77" w14:textId="0EB0D739" w14:noSpellErr="1">
      <w:pPr>
        <w:rPr>
          <w:lang w:val="de-DE"/>
        </w:rPr>
      </w:pPr>
    </w:p>
    <w:p w:rsidR="00597A5D" w:rsidP="01997536" w:rsidRDefault="00100B4F" w14:paraId="17D05541" w14:textId="18BB32F0">
      <w:pPr>
        <w:rPr>
          <w:lang w:val="de-DE"/>
        </w:rPr>
      </w:pPr>
      <w:r w:rsidRPr="01997536" w:rsidR="00100B4F">
        <w:rPr>
          <w:lang w:val="de-DE"/>
        </w:rPr>
        <w:t>Beschreiben Sie die technische Lösung (High-Level). Nennen sie die wichtigsten Systembestandteile</w:t>
      </w:r>
      <w:r w:rsidRPr="01997536" w:rsidR="00AC5451">
        <w:rPr>
          <w:lang w:val="de-DE"/>
        </w:rPr>
        <w:t>.</w:t>
      </w:r>
      <w:r w:rsidRPr="01997536" w:rsidR="005A302B">
        <w:rPr>
          <w:lang w:val="de-DE"/>
        </w:rPr>
        <w:t xml:space="preserve"> </w:t>
      </w:r>
    </w:p>
    <w:p w:rsidR="009E5F42" w:rsidRDefault="009E5F42" w14:paraId="788E36D9" w14:textId="6DCB436F">
      <w:pPr>
        <w:rPr>
          <w:b/>
          <w:bCs/>
          <w:iCs/>
          <w:sz w:val="20"/>
          <w:szCs w:val="28"/>
          <w:lang w:val="de-DE"/>
        </w:rPr>
      </w:pPr>
    </w:p>
    <w:p w:rsidR="009E5F42" w:rsidP="009E5F42" w:rsidRDefault="009E5F42" w14:paraId="6E645BEC" w14:textId="1D6067F8">
      <w:pPr>
        <w:pStyle w:val="berschrift2"/>
      </w:pPr>
      <w:bookmarkStart w:name="_Toc87223214" w:id="11"/>
      <w:r>
        <w:t>Grafische Entwürfe</w:t>
      </w:r>
      <w:bookmarkEnd w:id="11"/>
    </w:p>
    <w:p w:rsidRPr="009E5F42" w:rsidR="009E5F42" w:rsidP="009E5F42" w:rsidRDefault="009E5F42" w14:paraId="38C1BDE2" w14:textId="68ECD4CE" w14:noSpellErr="1">
      <w:pPr>
        <w:rPr>
          <w:lang w:val="de-DE"/>
        </w:rPr>
      </w:pPr>
    </w:p>
    <w:p w:rsidR="000A458B" w:rsidP="009E5F42" w:rsidRDefault="009E5F42" w14:paraId="25483CB1" w14:textId="0AFE73DB">
      <w:r w:rsidRPr="01997536" w:rsidR="009E5F42">
        <w:rPr/>
        <w:t xml:space="preserve">Erstellen Sie für die zu </w:t>
      </w:r>
      <w:r w:rsidRPr="01997536" w:rsidR="009E5F42">
        <w:rPr>
          <w:rFonts w:cs="Arial"/>
          <w:color w:val="444444"/>
          <w:shd w:val="clear" w:color="auto" w:fill="FFFFFF"/>
        </w:rPr>
        <w:t>erstellende Webapplikation grafische Entwürfe der</w:t>
      </w:r>
      <w:r w:rsidRPr="01997536" w:rsidR="009E5F42">
        <w:rPr/>
        <w:t xml:space="preserve"> verschiedenen Ansichten. Verwenden Sie beispielsweise Wireframes für die vereinfachte Darstellung der Inhalte.</w:t>
      </w:r>
      <w:r w:rsidR="009E5F42">
        <w:rPr/>
        <w:t xml:space="preserve"> </w:t>
      </w:r>
    </w:p>
    <w:p w:rsidR="009E5F42" w:rsidP="01997536" w:rsidRDefault="009E5F42" w14:paraId="592AAA65" w14:textId="54D7B7DC" w14:noSpellErr="1">
      <w:pPr>
        <w:rPr>
          <w:b w:val="1"/>
          <w:bCs w:val="1"/>
        </w:rPr>
      </w:pPr>
    </w:p>
    <w:p w:rsidR="009E5F42" w:rsidP="009E5F42" w:rsidRDefault="009E5F42" w14:paraId="17C8BE38" w14:textId="09F65703">
      <w:r w:rsidR="009E5F42">
        <w:rPr/>
        <w:t xml:space="preserve">Ein Wireframe ist eine sehr vereinfachte Repräsentation des Designs einer Website. Er wird </w:t>
      </w:r>
      <w:r w:rsidR="3BA88891">
        <w:rPr/>
        <w:t>verwendet,</w:t>
      </w:r>
      <w:r w:rsidR="009E5F42">
        <w:rPr/>
        <w:t xml:space="preserve"> um die Positionierung und Größe der Elemente einer Internetseite darzustellen. </w:t>
      </w:r>
    </w:p>
    <w:p w:rsidR="009E5F42" w:rsidP="009E5F42" w:rsidRDefault="009E5F42" w14:paraId="3608F420" w14:textId="77777777"/>
    <w:p w:rsidR="009E5F42" w:rsidP="009E5F42" w:rsidRDefault="009E5F42" w14:paraId="3C6D5146" w14:textId="577B15ED">
      <w:r w:rsidRPr="009E5F42">
        <w:t xml:space="preserve">Das Ziel eines Wireframes ist es, die einzelnen Elemente der späteren Seite, innerhalb des Layouts anzuordnen und </w:t>
      </w:r>
      <w:r w:rsidRPr="009E5F42">
        <w:rPr>
          <w:b/>
        </w:rPr>
        <w:t>nicht</w:t>
      </w:r>
      <w:r w:rsidRPr="009E5F42">
        <w:t xml:space="preserve"> eine Aussage über das finale Design treffen zu können.</w:t>
      </w:r>
    </w:p>
    <w:p w:rsidRPr="009E5F42" w:rsidR="009E5F42" w:rsidP="009E5F42" w:rsidRDefault="009E5F42" w14:paraId="23EF0EE1" w14:textId="77777777"/>
    <w:p w:rsidRPr="009E5F42" w:rsidR="009E5F42" w:rsidP="009E5F42" w:rsidRDefault="009E5F42" w14:paraId="48D3C2FF" w14:textId="3EB5D05D">
      <w:r w:rsidRPr="009E5F42">
        <w:t>Ein Wirframe sollte die folgenden Punkte abbilden:</w:t>
      </w:r>
    </w:p>
    <w:p w:rsidRPr="009E5F42" w:rsidR="009E5F42" w:rsidP="009E5F42" w:rsidRDefault="009E5F42" w14:paraId="7EEC7EEF" w14:textId="77777777">
      <w:pPr>
        <w:pStyle w:val="Listenabsatz"/>
        <w:numPr>
          <w:ilvl w:val="0"/>
          <w:numId w:val="23"/>
        </w:numPr>
      </w:pPr>
      <w:r w:rsidRPr="009E5F42">
        <w:t>Die Hauptelemente der Inhalte (Was?)</w:t>
      </w:r>
    </w:p>
    <w:p w:rsidRPr="009E5F42" w:rsidR="009E5F42" w:rsidP="009E5F42" w:rsidRDefault="009E5F42" w14:paraId="51CE8FE8" w14:textId="77777777">
      <w:pPr>
        <w:pStyle w:val="Listenabsatz"/>
        <w:numPr>
          <w:ilvl w:val="0"/>
          <w:numId w:val="23"/>
        </w:numPr>
      </w:pPr>
      <w:r w:rsidRPr="009E5F42">
        <w:t>Die Struktur der Informationen (Wo?)</w:t>
      </w:r>
    </w:p>
    <w:p w:rsidR="009E5F42" w:rsidP="009E5F42" w:rsidRDefault="009E5F42" w14:paraId="72B56496" w14:textId="5EAF600A">
      <w:pPr>
        <w:pStyle w:val="Listenabsatz"/>
        <w:numPr>
          <w:ilvl w:val="0"/>
          <w:numId w:val="23"/>
        </w:numPr>
      </w:pPr>
      <w:r w:rsidRPr="009E5F42">
        <w:t>Eine Beschreibung und grundlegende Visualisierung der Benutzerschnittstelle (Wie?)</w:t>
      </w:r>
    </w:p>
    <w:p w:rsidRPr="009E5F42" w:rsidR="009E5F42" w:rsidP="009E5F42" w:rsidRDefault="009E5F42" w14:paraId="0904446A" w14:textId="1D14C4C7">
      <w:pPr>
        <w:pStyle w:val="Listenabsatz"/>
      </w:pPr>
    </w:p>
    <w:p w:rsidR="009E5F42" w:rsidRDefault="009E5F42" w14:paraId="25B3245A" w14:textId="77777777"/>
    <w:p w:rsidR="009E5F42" w:rsidP="009E5F42" w:rsidRDefault="009E5F42" w14:paraId="313D1028" w14:textId="77777777">
      <w:pPr>
        <w:keepNext/>
      </w:pPr>
      <w:r>
        <w:rPr>
          <w:noProof/>
          <w:lang w:eastAsia="de-CH"/>
        </w:rPr>
        <w:drawing>
          <wp:inline distT="0" distB="0" distL="0" distR="0" wp14:anchorId="0754BF75" wp14:editId="329076A7">
            <wp:extent cx="5939790" cy="3354070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42" w:rsidP="009E5F42" w:rsidRDefault="009E5F42" w14:paraId="0EA199EA" w14:textId="2B59E94F">
      <w:pPr>
        <w:pStyle w:val="Beschriftung"/>
      </w:pPr>
      <w:bookmarkStart w:name="_Toc33003792" w:id="12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B055BB">
        <w:rPr>
          <w:noProof/>
        </w:rPr>
        <w:t>2</w:t>
      </w:r>
      <w:r>
        <w:fldChar w:fldCharType="end"/>
      </w:r>
      <w:r>
        <w:t xml:space="preserve"> Wireframe Startseite</w:t>
      </w:r>
      <w:bookmarkEnd w:id="12"/>
    </w:p>
    <w:p w:rsidR="009E5F42" w:rsidRDefault="009E5F42" w14:paraId="42DD217A" w14:textId="5175DA1B">
      <w:pPr>
        <w:rPr>
          <w:b/>
          <w:bCs/>
          <w:iCs/>
          <w:sz w:val="20"/>
          <w:szCs w:val="28"/>
          <w:lang w:val="de-DE"/>
        </w:rPr>
      </w:pPr>
      <w:r>
        <w:br w:type="page"/>
      </w:r>
    </w:p>
    <w:p w:rsidRPr="000E7571" w:rsidR="000E7571" w:rsidP="000E7571" w:rsidRDefault="000E7571" w14:paraId="2A89158F" w14:textId="23D1CE1E">
      <w:pPr>
        <w:pStyle w:val="berschrift2"/>
      </w:pPr>
      <w:bookmarkStart w:name="_Toc87223215" w:id="13"/>
      <w:r w:rsidRPr="000E7571">
        <w:lastRenderedPageBreak/>
        <w:t>Bausteinsicht</w:t>
      </w:r>
      <w:bookmarkEnd w:id="13"/>
    </w:p>
    <w:p w:rsidRPr="00100B4F" w:rsidR="00100B4F" w:rsidP="01997536" w:rsidRDefault="00100B4F" w14:paraId="723FDC7C" w14:textId="16FA73EA" w14:noSpellErr="1">
      <w:pPr>
        <w:rPr>
          <w:lang w:val="de-DE"/>
        </w:rPr>
      </w:pPr>
    </w:p>
    <w:p w:rsidR="00100B4F" w:rsidP="01997536" w:rsidRDefault="00100B4F" w14:paraId="213D9D05" w14:textId="401CBD73">
      <w:pPr>
        <w:rPr>
          <w:lang w:val="de-DE"/>
        </w:rPr>
      </w:pPr>
      <w:r w:rsidRPr="01997536" w:rsidR="00100B4F">
        <w:rPr>
          <w:lang w:val="de-DE"/>
        </w:rPr>
        <w:t xml:space="preserve">Verwenden Sie UML Diagramme (Komponentendiagramm), um das System </w:t>
      </w:r>
      <w:r w:rsidRPr="01997536" w:rsidR="000E7571">
        <w:rPr>
          <w:lang w:val="de-DE"/>
        </w:rPr>
        <w:t xml:space="preserve">auf einer detaillierteren Ebene </w:t>
      </w:r>
      <w:r w:rsidRPr="01997536" w:rsidR="00100B4F">
        <w:rPr>
          <w:lang w:val="de-DE"/>
        </w:rPr>
        <w:t>zu beschreiben.</w:t>
      </w:r>
      <w:r w:rsidRPr="01997536" w:rsidR="000E7571">
        <w:rPr>
          <w:lang w:val="de-DE"/>
        </w:rPr>
        <w:t xml:space="preserve"> Verwenden Sie nur so viele Ebenen, wie notwendig sind zum Verständnis des Systems.</w:t>
      </w:r>
    </w:p>
    <w:p w:rsidR="00100B4F" w:rsidP="00886C4A" w:rsidRDefault="00100B4F" w14:paraId="2B9C76B5" w14:textId="661A446E">
      <w:pPr>
        <w:rPr>
          <w:lang w:val="de-DE"/>
        </w:rPr>
      </w:pPr>
    </w:p>
    <w:p w:rsidR="00BD469E" w:rsidP="00BD469E" w:rsidRDefault="000E7571" w14:paraId="2A25AE8A" w14:textId="77777777">
      <w:pPr>
        <w:keepNext/>
      </w:pPr>
      <w:r>
        <w:rPr>
          <w:noProof/>
          <w:lang w:eastAsia="de-CH"/>
        </w:rPr>
        <w:drawing>
          <wp:inline distT="0" distB="0" distL="0" distR="0" wp14:anchorId="728150A8" wp14:editId="660022DB">
            <wp:extent cx="5334000" cy="5965825"/>
            <wp:effectExtent l="0" t="0" r="0" b="0"/>
            <wp:docPr id="2" name="Picture" descr="Baustein Sicht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Baustein Sicht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4F" w:rsidP="00BD469E" w:rsidRDefault="00BD469E" w14:paraId="2DFB28EA" w14:textId="59B18F9C">
      <w:pPr>
        <w:pStyle w:val="Beschriftung"/>
        <w:jc w:val="center"/>
        <w:rPr>
          <w:lang w:val="de-DE"/>
        </w:rPr>
      </w:pPr>
      <w:bookmarkStart w:name="_Toc33003793" w:id="14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B055BB">
        <w:rPr>
          <w:noProof/>
        </w:rPr>
        <w:t>3</w:t>
      </w:r>
      <w:r>
        <w:fldChar w:fldCharType="end"/>
      </w:r>
      <w:r>
        <w:t xml:space="preserve"> Komponentendiagramm</w:t>
      </w:r>
      <w:bookmarkEnd w:id="14"/>
    </w:p>
    <w:p w:rsidR="000E7571" w:rsidP="000E7571" w:rsidRDefault="000E7571" w14:paraId="160EFE15" w14:textId="58362E04">
      <w:pPr>
        <w:rPr>
          <w:lang w:val="de-DE"/>
        </w:rPr>
      </w:pPr>
    </w:p>
    <w:p w:rsidR="000E7571" w:rsidRDefault="000E7571" w14:paraId="4872911D" w14:textId="77777777">
      <w:r>
        <w:br w:type="page"/>
      </w:r>
    </w:p>
    <w:p w:rsidRPr="000E7571" w:rsidR="000E7571" w:rsidP="000E7571" w:rsidRDefault="005C2F1B" w14:paraId="507E7965" w14:textId="5AE5BF10">
      <w:pPr>
        <w:spacing w:after="200"/>
        <w:rPr>
          <w:rFonts w:asciiTheme="minorHAnsi" w:hAnsiTheme="minorHAnsi"/>
          <w:lang w:eastAsia="en-US"/>
        </w:rPr>
      </w:pPr>
      <w:r>
        <w:lastRenderedPageBreak/>
        <w:t>Erweitern</w:t>
      </w:r>
      <w:r w:rsidR="000E7571">
        <w:t xml:space="preserve"> Sie</w:t>
      </w:r>
      <w:r>
        <w:t xml:space="preserve"> die Dokumentation nach Bedarf (wenn es wichtig ist für das Verständnis der Applikation) mit</w:t>
      </w:r>
      <w:r w:rsidR="000E7571">
        <w:t xml:space="preserve"> weitere</w:t>
      </w:r>
      <w:r>
        <w:t>n</w:t>
      </w:r>
      <w:r w:rsidR="000E7571">
        <w:t xml:space="preserve"> Dokumentationselemente</w:t>
      </w:r>
      <w:r w:rsidR="008F68BF">
        <w:t>n</w:t>
      </w:r>
      <w:r w:rsidR="000E7571">
        <w:t xml:space="preserve"> wie beispielsweise: </w:t>
      </w:r>
    </w:p>
    <w:p w:rsidRPr="000E7571" w:rsidR="000E7571" w:rsidP="005C2F1B" w:rsidRDefault="000E7571" w14:paraId="38DB5016" w14:textId="4F4CCDC2">
      <w:pPr>
        <w:pStyle w:val="Listenabsatz"/>
        <w:numPr>
          <w:ilvl w:val="0"/>
          <w:numId w:val="20"/>
        </w:numPr>
        <w:spacing w:after="240" w:line="360" w:lineRule="auto"/>
        <w:ind w:left="714" w:hanging="357"/>
        <w:rPr>
          <w:rFonts w:asciiTheme="minorHAnsi" w:hAnsiTheme="minorHAnsi"/>
          <w:lang w:eastAsia="en-US"/>
        </w:rPr>
      </w:pPr>
      <w:r>
        <w:t>Module</w:t>
      </w:r>
    </w:p>
    <w:p w:rsidR="000E7571" w:rsidP="005C2F1B" w:rsidRDefault="000E7571" w14:paraId="12A4CB3F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Subsysteme</w:t>
      </w:r>
    </w:p>
    <w:p w:rsidR="000E7571" w:rsidP="005C2F1B" w:rsidRDefault="000E7571" w14:paraId="5715E143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Klassen</w:t>
      </w:r>
    </w:p>
    <w:p w:rsidR="000E7571" w:rsidP="005C2F1B" w:rsidRDefault="000E7571" w14:paraId="7D6FBC13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Interfaces</w:t>
      </w:r>
    </w:p>
    <w:p w:rsidR="000E7571" w:rsidP="005C2F1B" w:rsidRDefault="000E7571" w14:paraId="428F24F4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Pakete</w:t>
      </w:r>
    </w:p>
    <w:p w:rsidR="000E7571" w:rsidP="005C2F1B" w:rsidRDefault="000E7571" w14:paraId="08898ED1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Bibliotheken</w:t>
      </w:r>
    </w:p>
    <w:p w:rsidR="000E7571" w:rsidP="005C2F1B" w:rsidRDefault="000E7571" w14:paraId="2038AA2A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Frameworks</w:t>
      </w:r>
    </w:p>
    <w:p w:rsidR="000E7571" w:rsidP="005C2F1B" w:rsidRDefault="000E7571" w14:paraId="38E4D69D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Schichten</w:t>
      </w:r>
    </w:p>
    <w:p w:rsidR="000E7571" w:rsidP="005C2F1B" w:rsidRDefault="000E7571" w14:paraId="3E0A1835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Partitionen</w:t>
      </w:r>
    </w:p>
    <w:p w:rsidR="000E7571" w:rsidP="005C2F1B" w:rsidRDefault="000E7571" w14:paraId="244F748F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Tiers</w:t>
      </w:r>
    </w:p>
    <w:p w:rsidR="000E7571" w:rsidP="005C2F1B" w:rsidRDefault="000E7571" w14:paraId="17375A7C" w14:textId="7FA0F154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Funktionen</w:t>
      </w:r>
    </w:p>
    <w:p w:rsidR="000E7571" w:rsidP="005C2F1B" w:rsidRDefault="000E7571" w14:paraId="5718C3BB" w14:textId="77777777">
      <w:pPr>
        <w:pStyle w:val="Listenabsatz"/>
        <w:numPr>
          <w:ilvl w:val="0"/>
          <w:numId w:val="20"/>
        </w:numPr>
        <w:spacing w:after="240" w:line="360" w:lineRule="auto"/>
        <w:ind w:left="714" w:hanging="357"/>
      </w:pPr>
      <w:r>
        <w:t>Operationen</w:t>
      </w:r>
    </w:p>
    <w:p w:rsidR="000E7571" w:rsidP="000E7571" w:rsidRDefault="000E7571" w14:paraId="6C19C7B4" w14:textId="5C572D92">
      <w:pPr>
        <w:pStyle w:val="Listenabsatz"/>
        <w:numPr>
          <w:ilvl w:val="0"/>
          <w:numId w:val="20"/>
        </w:numPr>
        <w:spacing w:after="200"/>
      </w:pPr>
      <w:r>
        <w:t>Datenstrukturen</w:t>
      </w:r>
    </w:p>
    <w:p w:rsidR="005A302B" w:rsidP="005A302B" w:rsidRDefault="005A302B" w14:paraId="0070B5D0" w14:textId="6A5F08E9">
      <w:pPr>
        <w:spacing w:after="200"/>
      </w:pPr>
      <w:r>
        <w:t xml:space="preserve">Beschreiben Sie das Datenbankmodell beispielsweise mit einem </w:t>
      </w:r>
      <w:r w:rsidRPr="008F68BF" w:rsidR="008F68BF">
        <w:t>Entity-Relationship-Diagramm</w:t>
      </w:r>
      <w:r w:rsidR="008F68BF">
        <w:t>.</w:t>
      </w:r>
    </w:p>
    <w:p w:rsidR="000E7571" w:rsidP="000E7571" w:rsidRDefault="000E7571" w14:paraId="261F9A0A" w14:textId="340F3E60">
      <w:pPr>
        <w:rPr>
          <w:b/>
          <w:bCs/>
          <w:kern w:val="28"/>
          <w:szCs w:val="32"/>
          <w:lang w:val="de-DE"/>
        </w:rPr>
      </w:pPr>
      <w:r>
        <w:t xml:space="preserve"> </w:t>
      </w:r>
      <w:r>
        <w:br w:type="page"/>
      </w:r>
    </w:p>
    <w:p w:rsidR="005A302B" w:rsidP="005A302B" w:rsidRDefault="00B055BB" w14:paraId="39EB8B1C" w14:textId="7AA38E98">
      <w:pPr>
        <w:pStyle w:val="berschrift1"/>
      </w:pPr>
      <w:bookmarkStart w:name="_Toc87223216" w:id="15"/>
      <w:r>
        <w:lastRenderedPageBreak/>
        <w:t>Testing</w:t>
      </w:r>
      <w:bookmarkEnd w:id="15"/>
    </w:p>
    <w:p w:rsidR="00B055BB" w:rsidP="00B055BB" w:rsidRDefault="00B055BB" w14:paraId="18A464A1" w14:textId="75B52CAE">
      <w:pPr>
        <w:rPr>
          <w:lang w:val="de-DE"/>
        </w:rPr>
      </w:pPr>
    </w:p>
    <w:p w:rsidR="00B055BB" w:rsidP="00B055BB" w:rsidRDefault="00E34EAB" w14:paraId="42801841" w14:textId="1816F105">
      <w:pPr>
        <w:pStyle w:val="berschrift2"/>
      </w:pPr>
      <w:bookmarkStart w:name="_Toc87223217" w:id="16"/>
      <w:r>
        <w:t>Testplan</w:t>
      </w:r>
      <w:bookmarkEnd w:id="16"/>
    </w:p>
    <w:p w:rsidR="00B055BB" w:rsidP="00B055BB" w:rsidRDefault="00B055BB" w14:paraId="2A6BB561" w14:textId="011A1146">
      <w:pPr>
        <w:rPr>
          <w:lang w:val="de-DE"/>
        </w:rPr>
      </w:pPr>
    </w:p>
    <w:p w:rsidRPr="00B055BB" w:rsidR="00B055BB" w:rsidP="00B055BB" w:rsidRDefault="00B055BB" w14:paraId="60156566" w14:textId="1C88DBB7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02D51167">
        <w:rPr>
          <w:lang w:val="de-DE"/>
        </w:rPr>
        <w:t>Auf welchem Betriebssystem wird getestet?</w:t>
      </w:r>
    </w:p>
    <w:p w:rsidR="39B68E9A" w:rsidP="02D51167" w:rsidRDefault="39B68E9A" w14:paraId="40A2637C" w14:textId="5570B0C7">
      <w:pPr>
        <w:rPr>
          <w:lang w:val="de-DE"/>
        </w:rPr>
      </w:pPr>
      <w:r w:rsidRPr="4B9AA057" w:rsidR="39B68E9A">
        <w:rPr>
          <w:lang w:val="de-DE"/>
        </w:rPr>
        <w:t>Windows</w:t>
      </w:r>
      <w:r w:rsidRPr="4B9AA057" w:rsidR="3E4BB113">
        <w:rPr>
          <w:lang w:val="de-DE"/>
        </w:rPr>
        <w:t>, (</w:t>
      </w:r>
      <w:r w:rsidRPr="4B9AA057" w:rsidR="6A63AFA5">
        <w:rPr>
          <w:lang w:val="de-DE"/>
        </w:rPr>
        <w:t>evtl.</w:t>
      </w:r>
      <w:r w:rsidRPr="4B9AA057" w:rsidR="212068C2">
        <w:rPr>
          <w:lang w:val="de-DE"/>
        </w:rPr>
        <w:t xml:space="preserve"> </w:t>
      </w:r>
      <w:r w:rsidRPr="4B9AA057" w:rsidR="0ADFA048">
        <w:rPr>
          <w:lang w:val="de-DE"/>
        </w:rPr>
        <w:t>U</w:t>
      </w:r>
      <w:r w:rsidRPr="4B9AA057" w:rsidR="212068C2">
        <w:rPr>
          <w:lang w:val="de-DE"/>
        </w:rPr>
        <w:t xml:space="preserve">buntu </w:t>
      </w:r>
      <w:r w:rsidRPr="4B9AA057" w:rsidR="3E4BB113">
        <w:rPr>
          <w:lang w:val="de-DE"/>
        </w:rPr>
        <w:t>)</w:t>
      </w:r>
    </w:p>
    <w:p w:rsidR="02D51167" w:rsidP="02D51167" w:rsidRDefault="02D51167" w14:paraId="312332DA" w14:textId="2FA3B257">
      <w:pPr>
        <w:rPr>
          <w:highlight w:val="yellow"/>
          <w:lang w:val="de-DE"/>
        </w:rPr>
      </w:pPr>
    </w:p>
    <w:p w:rsidRPr="00B055BB" w:rsidR="00B055BB" w:rsidP="00B055BB" w:rsidRDefault="00B055BB" w14:paraId="4961B45A" w14:textId="7A187FEF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02D51167">
        <w:rPr>
          <w:lang w:val="de-DE"/>
        </w:rPr>
        <w:t>Mit welchen Browsern wird getestet?</w:t>
      </w:r>
    </w:p>
    <w:p w:rsidR="3C3A6CE6" w:rsidP="02D51167" w:rsidRDefault="3C3A6CE6" w14:paraId="1502BE0E" w14:textId="40D65662">
      <w:pPr>
        <w:rPr>
          <w:lang w:val="de-DE"/>
        </w:rPr>
      </w:pPr>
      <w:r w:rsidRPr="02D51167">
        <w:rPr>
          <w:lang w:val="de-DE"/>
        </w:rPr>
        <w:t xml:space="preserve">Firefox, Alta Vista, Opera, Chrome, Edge, </w:t>
      </w:r>
      <w:r w:rsidRPr="02D51167" w:rsidR="7E9A0F6F">
        <w:rPr>
          <w:lang w:val="de-DE"/>
        </w:rPr>
        <w:t>Netscape</w:t>
      </w:r>
      <w:r w:rsidRPr="02D51167">
        <w:rPr>
          <w:lang w:val="de-DE"/>
        </w:rPr>
        <w:t xml:space="preserve">, </w:t>
      </w:r>
      <w:r w:rsidRPr="02D51167" w:rsidR="48A9B28B">
        <w:rPr>
          <w:lang w:val="de-DE"/>
        </w:rPr>
        <w:t>Singular Browser, Hyperlink</w:t>
      </w:r>
      <w:r w:rsidRPr="02D51167" w:rsidR="7C7D77A6">
        <w:rPr>
          <w:lang w:val="de-DE"/>
        </w:rPr>
        <w:t xml:space="preserve">, </w:t>
      </w:r>
      <w:r w:rsidRPr="02D51167" w:rsidR="46EB7B50">
        <w:rPr>
          <w:lang w:val="de-DE"/>
        </w:rPr>
        <w:t>Lynx</w:t>
      </w:r>
      <w:r w:rsidRPr="02D51167" w:rsidR="7C7D77A6">
        <w:rPr>
          <w:lang w:val="de-DE"/>
        </w:rPr>
        <w:t>.</w:t>
      </w:r>
    </w:p>
    <w:p w:rsidR="02D51167" w:rsidP="02D51167" w:rsidRDefault="02D51167" w14:paraId="3A1421D6" w14:textId="33164112">
      <w:pPr>
        <w:rPr>
          <w:highlight w:val="yellow"/>
          <w:lang w:val="de-DE"/>
        </w:rPr>
      </w:pPr>
    </w:p>
    <w:p w:rsidRPr="00B055BB" w:rsidR="00B055BB" w:rsidP="00B055BB" w:rsidRDefault="00B055BB" w14:paraId="567027E0" w14:textId="24822E43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02D51167">
        <w:rPr>
          <w:lang w:val="de-DE"/>
        </w:rPr>
        <w:t>Auf welchen Geräten wird getestet (technische Angaben)?</w:t>
      </w:r>
    </w:p>
    <w:p w:rsidR="254AC07E" w:rsidP="02D51167" w:rsidRDefault="254AC07E" w14:paraId="56D83E18" w14:textId="5195D3EF">
      <w:pPr>
        <w:rPr>
          <w:lang w:val="de-DE"/>
        </w:rPr>
      </w:pPr>
      <w:r w:rsidRPr="02D51167">
        <w:rPr>
          <w:lang w:val="de-DE"/>
        </w:rPr>
        <w:t>PC</w:t>
      </w:r>
    </w:p>
    <w:p w:rsidR="02D51167" w:rsidP="02D51167" w:rsidRDefault="02D51167" w14:paraId="5895EB49" w14:textId="6B1B2DA8">
      <w:pPr>
        <w:rPr>
          <w:highlight w:val="yellow"/>
          <w:lang w:val="de-DE"/>
        </w:rPr>
      </w:pPr>
    </w:p>
    <w:p w:rsidR="00B055BB" w:rsidP="00B055BB" w:rsidRDefault="00B055BB" w14:paraId="45DA7DCF" w14:textId="769E7578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02D51167">
        <w:rPr>
          <w:lang w:val="de-DE"/>
        </w:rPr>
        <w:t>Was sind die Dimensionen und Auflösungen des Displays?</w:t>
      </w:r>
    </w:p>
    <w:p w:rsidR="767E7754" w:rsidP="02D51167" w:rsidRDefault="767E7754" w14:paraId="331ABB7C" w14:textId="19669C97">
      <w:pPr>
        <w:rPr>
          <w:lang w:val="de-DE"/>
        </w:rPr>
      </w:pPr>
      <w:r w:rsidRPr="02D51167">
        <w:rPr>
          <w:lang w:val="de-DE"/>
        </w:rPr>
        <w:t>1px x 1px</w:t>
      </w:r>
    </w:p>
    <w:p w:rsidR="02D51167" w:rsidP="02D51167" w:rsidRDefault="02D51167" w14:paraId="56FA230D" w14:textId="12686F22">
      <w:pPr>
        <w:rPr>
          <w:highlight w:val="yellow"/>
          <w:lang w:val="de-DE"/>
        </w:rPr>
      </w:pPr>
    </w:p>
    <w:p w:rsidRPr="004D7EB5" w:rsidR="00E34EAB" w:rsidP="00E34EAB" w:rsidRDefault="00E34EAB" w14:paraId="304A1C4C" w14:textId="241F2F60">
      <w:pPr>
        <w:pStyle w:val="Listenabsatz"/>
        <w:numPr>
          <w:ilvl w:val="0"/>
          <w:numId w:val="27"/>
        </w:numPr>
        <w:rPr>
          <w:highlight w:val="yellow"/>
          <w:lang w:val="de-DE"/>
        </w:rPr>
      </w:pPr>
      <w:r w:rsidRPr="01997536" w:rsidR="00E34EAB">
        <w:rPr>
          <w:lang w:val="de-DE"/>
        </w:rPr>
        <w:t>Welche Hilfsmittel und Werkzeuge werden zum Testen benötigt?</w:t>
      </w:r>
    </w:p>
    <w:p w:rsidR="0D5FBC45" w:rsidP="01997536" w:rsidRDefault="0D5FBC45" w14:paraId="082425E9" w14:textId="67730D57">
      <w:pPr>
        <w:pStyle w:val="Standard"/>
        <w:ind w:left="0" w:firstLine="0"/>
        <w:rPr>
          <w:rFonts w:ascii="Arial" w:hAnsi="Arial" w:eastAsia="Times New Roman" w:cs="Times New Roman"/>
          <w:lang w:val="de-DE"/>
        </w:rPr>
      </w:pPr>
      <w:r w:rsidRPr="01997536" w:rsidR="42787A99">
        <w:rPr>
          <w:rFonts w:ascii="Arial" w:hAnsi="Arial" w:eastAsia="Times New Roman" w:cs="Times New Roman"/>
          <w:lang w:val="de-DE"/>
        </w:rPr>
        <w:t>Verstehe ich nicht</w:t>
      </w:r>
    </w:p>
    <w:p w:rsidR="02D51167" w:rsidP="01997536" w:rsidRDefault="02D51167" w14:paraId="162E618F" w14:textId="4BC18D40">
      <w:pPr>
        <w:pStyle w:val="Standard"/>
        <w:rPr>
          <w:rFonts w:ascii="Arial" w:hAnsi="Arial" w:eastAsia="Times New Roman" w:cs="Times New Roman"/>
          <w:lang w:val="de-DE"/>
        </w:rPr>
      </w:pPr>
    </w:p>
    <w:p w:rsidRPr="00E34EAB" w:rsidR="00E34EAB" w:rsidP="00E34EAB" w:rsidRDefault="00E34EAB" w14:paraId="380D67AB" w14:textId="1B281FE5">
      <w:pPr>
        <w:pStyle w:val="Listenabsatz"/>
        <w:numPr>
          <w:ilvl w:val="0"/>
          <w:numId w:val="27"/>
        </w:numPr>
        <w:rPr>
          <w:lang w:val="de-DE"/>
        </w:rPr>
      </w:pPr>
      <w:r w:rsidRPr="02D51167">
        <w:rPr>
          <w:lang w:val="de-DE"/>
        </w:rPr>
        <w:t>Welche Testdaten werden verwendet?</w:t>
      </w:r>
    </w:p>
    <w:p w:rsidR="02D51167" w:rsidP="02D51167" w:rsidRDefault="02D51167" w14:paraId="3CCA6C13" w14:textId="24DFDEF4">
      <w:pPr>
        <w:rPr>
          <w:lang w:val="de-DE"/>
        </w:rPr>
      </w:pPr>
    </w:p>
    <w:p w:rsidR="02D51167" w:rsidP="02D51167" w:rsidRDefault="02D51167" w14:paraId="5D4B3A8F" w14:textId="0D0661F1">
      <w:pPr>
        <w:rPr>
          <w:lang w:val="de-DE"/>
        </w:rPr>
      </w:pPr>
      <w:r w:rsidRPr="01997536" w:rsidR="3B9677CA">
        <w:rPr>
          <w:lang w:val="de-DE"/>
        </w:rPr>
        <w:t>Meine eigenen</w:t>
      </w:r>
    </w:p>
    <w:p w:rsidR="02D51167" w:rsidP="02D51167" w:rsidRDefault="02D51167" w14:paraId="78C2BFED" w14:textId="62CE2421">
      <w:pPr>
        <w:rPr>
          <w:lang w:val="de-DE"/>
        </w:rPr>
      </w:pPr>
    </w:p>
    <w:p w:rsidR="00B055BB" w:rsidP="00B055BB" w:rsidRDefault="00B055BB" w14:paraId="0AB0CE52" w14:textId="77777777"/>
    <w:p w:rsidRPr="00B055BB" w:rsidR="00B055BB" w:rsidP="00B055BB" w:rsidRDefault="00B055BB" w14:paraId="61C85356" w14:textId="3BBE7206">
      <w:pPr>
        <w:pStyle w:val="berschrift2"/>
      </w:pPr>
      <w:bookmarkStart w:name="_Toc87223218" w:id="17"/>
      <w:r>
        <w:t>Testfälle</w:t>
      </w:r>
      <w:bookmarkEnd w:id="17"/>
    </w:p>
    <w:p w:rsidR="008F68BF" w:rsidP="008F68BF" w:rsidRDefault="008F68BF" w14:paraId="5D3417F8" w14:textId="2164CBA7">
      <w:pPr>
        <w:rPr>
          <w:lang w:val="de-DE"/>
        </w:rPr>
      </w:pPr>
    </w:p>
    <w:p w:rsidR="00D04D0D" w:rsidP="01997536" w:rsidRDefault="00D04D0D" w14:paraId="32E58ECD" w14:textId="13481AA6">
      <w:pPr>
        <w:rPr>
          <w:lang w:val="de-DE"/>
        </w:rPr>
      </w:pPr>
      <w:r w:rsidRPr="01997536" w:rsidR="00D04D0D">
        <w:rPr>
          <w:lang w:val="de-DE"/>
        </w:rPr>
        <w:t>Beschreiben Sie für jede Use</w:t>
      </w:r>
      <w:r w:rsidRPr="01997536" w:rsidR="002D7B98">
        <w:rPr>
          <w:lang w:val="de-DE"/>
        </w:rPr>
        <w:t>r Story</w:t>
      </w:r>
      <w:r w:rsidRPr="01997536" w:rsidR="00D04D0D">
        <w:rPr>
          <w:lang w:val="de-DE"/>
        </w:rPr>
        <w:t xml:space="preserve"> einen Testfall, der die Ergebnisse eines Use Cases testet. Entscheiden Sie, ob weitere Testfälle für die Ausnahmen eines Use Cases erforderlich sind.</w:t>
      </w:r>
    </w:p>
    <w:p w:rsidR="005B7DAC" w:rsidP="01997536" w:rsidRDefault="005B7DAC" w14:paraId="50007EC7" w14:textId="77777777" w14:noSpellErr="1">
      <w:pPr>
        <w:rPr>
          <w:lang w:val="de-DE"/>
        </w:rPr>
      </w:pPr>
    </w:p>
    <w:p w:rsidRPr="005B7DAC" w:rsidR="00D04D0D" w:rsidP="01997536" w:rsidRDefault="005B7DAC" w14:paraId="50C83C00" w14:textId="1FC645E8">
      <w:pPr>
        <w:spacing w:after="120"/>
        <w:rPr>
          <w:b w:val="1"/>
          <w:bCs w:val="1"/>
          <w:lang w:val="de-DE"/>
        </w:rPr>
      </w:pPr>
      <w:r w:rsidRPr="01997536" w:rsidR="005B7DAC">
        <w:rPr>
          <w:b w:val="1"/>
          <w:bCs w:val="1"/>
          <w:lang w:val="de-DE"/>
        </w:rPr>
        <w:t xml:space="preserve">Testfall </w:t>
      </w:r>
      <w:r w:rsidRPr="01997536" w:rsidR="002D7B98">
        <w:rPr>
          <w:b w:val="1"/>
          <w:bCs w:val="1"/>
          <w:lang w:val="de-DE"/>
        </w:rPr>
        <w:t>US-</w:t>
      </w:r>
      <w:r w:rsidRPr="01997536" w:rsidR="005B7DAC">
        <w:rPr>
          <w:b w:val="1"/>
          <w:bCs w:val="1"/>
          <w:lang w:val="de-DE"/>
        </w:rPr>
        <w:t>1</w:t>
      </w:r>
      <w:r w:rsidRPr="01997536" w:rsidR="005B7DAC">
        <w:rPr>
          <w:b w:val="1"/>
          <w:bCs w:val="1"/>
          <w:lang w:val="de-DE"/>
        </w:rPr>
        <w:t xml:space="preserve"> </w:t>
      </w:r>
      <w:r w:rsidRPr="01997536" w:rsidR="005B7DAC">
        <w:rPr>
          <w:b w:val="1"/>
          <w:bCs w:val="1"/>
          <w:lang w:val="de-DE"/>
        </w:rPr>
        <w:t>Titel des Testfalles</w:t>
      </w: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699"/>
        <w:gridCol w:w="4253"/>
        <w:gridCol w:w="4387"/>
      </w:tblGrid>
      <w:tr w:rsidRPr="00697501" w:rsidR="005B7DAC" w:rsidTr="01997536" w14:paraId="235BA37B" w14:textId="5CDEDC1E">
        <w:trPr>
          <w:trHeight w:val="598"/>
        </w:trPr>
        <w:tc>
          <w:tcPr>
            <w:tcW w:w="699" w:type="dxa"/>
            <w:shd w:val="clear" w:color="auto" w:fill="FFFFFF" w:themeFill="background1"/>
            <w:tcMar/>
          </w:tcPr>
          <w:p w:rsidRPr="005B7DAC" w:rsidR="005B7DAC" w:rsidP="01997536" w:rsidRDefault="005B7DAC" w14:paraId="776E3374" w14:textId="4F42A6EF">
            <w:pPr>
              <w:rPr>
                <w:rFonts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1997536" w:rsidR="005B7DAC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Nr.</w:t>
            </w:r>
          </w:p>
        </w:tc>
        <w:tc>
          <w:tcPr>
            <w:tcW w:w="4253" w:type="dxa"/>
            <w:tcMar/>
          </w:tcPr>
          <w:p w:rsidRPr="005B7DAC" w:rsidR="005B7DAC" w:rsidP="01997536" w:rsidRDefault="005B7DAC" w14:paraId="59B8D8A2" w14:textId="590DDD9D">
            <w:pPr>
              <w:rPr>
                <w:rFonts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1997536" w:rsidR="005B7DAC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Aktion</w:t>
            </w:r>
          </w:p>
        </w:tc>
        <w:tc>
          <w:tcPr>
            <w:tcW w:w="4387" w:type="dxa"/>
            <w:tcMar/>
          </w:tcPr>
          <w:p w:rsidRPr="005B7DAC" w:rsidR="005B7DAC" w:rsidP="01997536" w:rsidRDefault="005B7DAC" w14:paraId="6CAF56CB" w14:textId="2CBB9BC9">
            <w:pPr>
              <w:rPr>
                <w:rFonts w:cs="Arial"/>
                <w:b w:val="1"/>
                <w:bCs w:val="1"/>
                <w:color w:val="000000" w:themeColor="text1"/>
              </w:rPr>
            </w:pPr>
            <w:r w:rsidRPr="01997536" w:rsidR="005B7DAC">
              <w:rPr>
                <w:rFonts w:cs="Arial"/>
                <w:b w:val="1"/>
                <w:bCs w:val="1"/>
                <w:color w:val="000000" w:themeColor="text1" w:themeTint="FF" w:themeShade="FF"/>
              </w:rPr>
              <w:t>Erwartetes Ergebnis</w:t>
            </w:r>
          </w:p>
        </w:tc>
      </w:tr>
      <w:tr w:rsidRPr="00697501" w:rsidR="005B7DAC" w:rsidTr="01997536" w14:paraId="17119C42" w14:textId="1DA1992B">
        <w:trPr>
          <w:trHeight w:val="862"/>
        </w:trPr>
        <w:tc>
          <w:tcPr>
            <w:tcW w:w="699" w:type="dxa"/>
            <w:shd w:val="clear" w:color="auto" w:fill="FFFFFF" w:themeFill="background1"/>
            <w:tcMar/>
          </w:tcPr>
          <w:p w:rsidRPr="003F4AD4" w:rsidR="005B7DAC" w:rsidP="01997536" w:rsidRDefault="00B055BB" w14:paraId="0D9B7D5A" w14:textId="077D161D">
            <w:pPr>
              <w:spacing w:after="120"/>
              <w:rPr>
                <w:rFonts w:cs="Arial"/>
                <w:b w:val="1"/>
                <w:bCs w:val="1"/>
                <w:sz w:val="22"/>
                <w:szCs w:val="22"/>
              </w:rPr>
            </w:pPr>
            <w:r w:rsidRPr="01997536" w:rsidR="00B055BB">
              <w:rPr>
                <w:rFonts w:cs="Arial"/>
                <w:b w:val="1"/>
                <w:bCs w:val="1"/>
                <w:sz w:val="22"/>
                <w:szCs w:val="22"/>
              </w:rPr>
              <w:t>T-</w:t>
            </w:r>
            <w:r w:rsidRPr="01997536" w:rsidR="005B7DAC">
              <w:rPr>
                <w:rFonts w:cs="Arial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4253" w:type="dxa"/>
            <w:tcMar/>
          </w:tcPr>
          <w:p w:rsidRPr="0042054A" w:rsidR="0042054A" w:rsidP="01997536" w:rsidRDefault="005B7DAC" w14:paraId="2124AD1B" w14:textId="0AF21B3A">
            <w:pPr>
              <w:rPr>
                <w:rFonts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1997536" w:rsidR="005B7DAC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Beschreiben Sie die</w:t>
            </w:r>
            <w:r w:rsidRPr="01997536" w:rsidR="38D15C15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erste</w:t>
            </w:r>
            <w:r w:rsidRPr="01997536" w:rsidR="005B7DAC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Aktion, die der Benutzer ausführen muss.</w:t>
            </w:r>
          </w:p>
        </w:tc>
        <w:tc>
          <w:tcPr>
            <w:tcW w:w="4387" w:type="dxa"/>
            <w:tcMar/>
          </w:tcPr>
          <w:p w:rsidRPr="009438C3" w:rsidR="005B7DAC" w:rsidP="01997536" w:rsidRDefault="005B7DAC" w14:paraId="5B7DBDFE" w14:textId="3FA121C8">
            <w:pPr>
              <w:rPr>
                <w:rFonts w:cs="Arial"/>
                <w:b w:val="1"/>
                <w:bCs w:val="1"/>
              </w:rPr>
            </w:pPr>
            <w:r w:rsidRPr="01997536" w:rsidR="005B7DAC">
              <w:rPr>
                <w:rFonts w:cs="Arial"/>
                <w:b w:val="1"/>
                <w:bCs w:val="1"/>
              </w:rPr>
              <w:t>Beschreiben sie das erwartete Ergebnis</w:t>
            </w:r>
          </w:p>
        </w:tc>
      </w:tr>
      <w:tr w:rsidRPr="00697501" w:rsidR="005B7DAC" w:rsidTr="01997536" w14:paraId="6EE397DA" w14:textId="01EE9C08">
        <w:trPr>
          <w:trHeight w:val="840"/>
        </w:trPr>
        <w:tc>
          <w:tcPr>
            <w:tcW w:w="699" w:type="dxa"/>
            <w:shd w:val="clear" w:color="auto" w:fill="FFFFFF" w:themeFill="background1"/>
            <w:tcMar/>
          </w:tcPr>
          <w:p w:rsidRPr="003F4AD4" w:rsidR="005B7DAC" w:rsidP="01997536" w:rsidRDefault="00B055BB" w14:paraId="19A45357" w14:textId="1AF9B818">
            <w:pPr>
              <w:rPr>
                <w:rFonts w:cs="Arial"/>
                <w:b w:val="1"/>
                <w:bCs w:val="1"/>
                <w:sz w:val="22"/>
                <w:szCs w:val="22"/>
              </w:rPr>
            </w:pPr>
            <w:r w:rsidRPr="01997536" w:rsidR="00B055BB">
              <w:rPr>
                <w:rFonts w:cs="Arial"/>
                <w:b w:val="1"/>
                <w:bCs w:val="1"/>
                <w:sz w:val="22"/>
                <w:szCs w:val="22"/>
              </w:rPr>
              <w:t>T-</w:t>
            </w:r>
            <w:r w:rsidRPr="01997536" w:rsidR="005B7DAC">
              <w:rPr>
                <w:rFonts w:cs="Arial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4253" w:type="dxa"/>
            <w:tcMar/>
          </w:tcPr>
          <w:p w:rsidRPr="005B7DAC" w:rsidR="005B7DAC" w:rsidP="01997536" w:rsidRDefault="008C597E" w14:paraId="2775D7C6" w14:textId="706F6E56">
            <w:pPr>
              <w:rPr>
                <w:rFonts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1997536" w:rsidR="38D15C15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Beschreiben Sie die</w:t>
            </w:r>
            <w:r w:rsidRPr="01997536" w:rsidR="38D15C15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zweite</w:t>
            </w:r>
            <w:r w:rsidRPr="01997536" w:rsidR="38D15C15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Aktion, die der Benutzer ausführen muss.</w:t>
            </w:r>
          </w:p>
        </w:tc>
        <w:tc>
          <w:tcPr>
            <w:tcW w:w="4387" w:type="dxa"/>
            <w:tcMar/>
          </w:tcPr>
          <w:p w:rsidRPr="005B7DAC" w:rsidR="005B7DAC" w:rsidP="01997536" w:rsidRDefault="0042054A" w14:paraId="39E4A1D1" w14:textId="0B56A010">
            <w:pPr>
              <w:rPr>
                <w:rFonts w:cs="Arial"/>
                <w:b w:val="1"/>
                <w:bCs w:val="1"/>
                <w:color w:val="000000" w:themeColor="text1"/>
              </w:rPr>
            </w:pPr>
            <w:r w:rsidRPr="01997536" w:rsidR="642D1EB1">
              <w:rPr>
                <w:rFonts w:cs="Arial"/>
                <w:b w:val="1"/>
                <w:bCs w:val="1"/>
              </w:rPr>
              <w:t>Beschreiben sie das erwartete Ergebnis</w:t>
            </w:r>
          </w:p>
        </w:tc>
      </w:tr>
      <w:tr w:rsidRPr="00697501" w:rsidR="005B7DAC" w:rsidTr="01997536" w14:paraId="0C21DF31" w14:textId="1320B0A3">
        <w:trPr>
          <w:trHeight w:val="840"/>
        </w:trPr>
        <w:tc>
          <w:tcPr>
            <w:tcW w:w="699" w:type="dxa"/>
            <w:shd w:val="clear" w:color="auto" w:fill="FFFFFF" w:themeFill="background1"/>
            <w:tcMar/>
          </w:tcPr>
          <w:p w:rsidR="005B7DAC" w:rsidP="01997536" w:rsidRDefault="00B055BB" w14:paraId="2C4566A1" w14:textId="3064CA7D">
            <w:pPr>
              <w:rPr>
                <w:rFonts w:cs="Arial"/>
                <w:b w:val="1"/>
                <w:bCs w:val="1"/>
              </w:rPr>
            </w:pPr>
            <w:r w:rsidRPr="01997536" w:rsidR="00B055BB">
              <w:rPr>
                <w:rFonts w:cs="Arial"/>
                <w:b w:val="1"/>
                <w:bCs w:val="1"/>
              </w:rPr>
              <w:t>T-</w:t>
            </w:r>
            <w:r w:rsidRPr="01997536" w:rsidR="005B7DAC">
              <w:rPr>
                <w:rFonts w:cs="Arial"/>
                <w:b w:val="1"/>
                <w:bCs w:val="1"/>
              </w:rPr>
              <w:t>3</w:t>
            </w:r>
          </w:p>
        </w:tc>
        <w:tc>
          <w:tcPr>
            <w:tcW w:w="4253" w:type="dxa"/>
            <w:tcMar/>
          </w:tcPr>
          <w:p w:rsidRPr="005B7DAC" w:rsidR="005B7DAC" w:rsidP="01997536" w:rsidRDefault="005B7DAC" w14:paraId="7D7EFFA2" w14:textId="6E04E7DA" w14:noSpellErr="1">
            <w:pPr>
              <w:rPr>
                <w:rFonts w:cs="Arial"/>
                <w:b w:val="1"/>
                <w:bCs w:val="1"/>
                <w:color w:val="000000" w:themeColor="text1"/>
              </w:rPr>
            </w:pPr>
          </w:p>
        </w:tc>
        <w:tc>
          <w:tcPr>
            <w:tcW w:w="4387" w:type="dxa"/>
            <w:tcMar/>
          </w:tcPr>
          <w:p w:rsidRPr="005B7DAC" w:rsidR="005B7DAC" w:rsidP="01997536" w:rsidRDefault="005B7DAC" w14:paraId="6825224C" w14:textId="77777777" w14:noSpellErr="1">
            <w:pPr>
              <w:rPr>
                <w:rFonts w:cs="Arial"/>
                <w:b w:val="1"/>
                <w:bCs w:val="1"/>
                <w:color w:val="000000" w:themeColor="text1"/>
              </w:rPr>
            </w:pPr>
          </w:p>
        </w:tc>
      </w:tr>
      <w:tr w:rsidRPr="00697501" w:rsidR="005B7DAC" w:rsidTr="01997536" w14:paraId="2F7DB545" w14:textId="73A1A994">
        <w:trPr>
          <w:trHeight w:val="840"/>
        </w:trPr>
        <w:tc>
          <w:tcPr>
            <w:tcW w:w="699" w:type="dxa"/>
            <w:shd w:val="clear" w:color="auto" w:fill="FFFFFF" w:themeFill="background1"/>
            <w:tcMar/>
          </w:tcPr>
          <w:p w:rsidR="005B7DAC" w:rsidP="01997536" w:rsidRDefault="00B055BB" w14:paraId="0A7C1FAA" w14:textId="4396280F">
            <w:pPr>
              <w:rPr>
                <w:rFonts w:cs="Arial"/>
                <w:b w:val="1"/>
                <w:bCs w:val="1"/>
              </w:rPr>
            </w:pPr>
            <w:r w:rsidRPr="01997536" w:rsidR="00B055BB">
              <w:rPr>
                <w:rFonts w:cs="Arial"/>
                <w:b w:val="1"/>
                <w:bCs w:val="1"/>
              </w:rPr>
              <w:t>T-</w:t>
            </w:r>
            <w:r w:rsidRPr="01997536" w:rsidR="005B7DAC">
              <w:rPr>
                <w:rFonts w:cs="Arial"/>
                <w:b w:val="1"/>
                <w:bCs w:val="1"/>
              </w:rPr>
              <w:t>4</w:t>
            </w:r>
          </w:p>
        </w:tc>
        <w:tc>
          <w:tcPr>
            <w:tcW w:w="4253" w:type="dxa"/>
            <w:tcMar/>
          </w:tcPr>
          <w:p w:rsidRPr="005B7DAC" w:rsidR="005B7DAC" w:rsidP="01997536" w:rsidRDefault="005B7DAC" w14:paraId="0B6EAA08" w14:textId="4D3F8E3B" w14:noSpellErr="1">
            <w:pPr>
              <w:rPr>
                <w:rFonts w:cs="Arial"/>
                <w:b w:val="1"/>
                <w:bCs w:val="1"/>
                <w:color w:val="000000" w:themeColor="text1"/>
              </w:rPr>
            </w:pPr>
          </w:p>
        </w:tc>
        <w:tc>
          <w:tcPr>
            <w:tcW w:w="4387" w:type="dxa"/>
            <w:tcMar/>
          </w:tcPr>
          <w:p w:rsidRPr="005B7DAC" w:rsidR="005B7DAC" w:rsidP="01997536" w:rsidRDefault="005B7DAC" w14:paraId="1BF38928" w14:textId="77777777" w14:noSpellErr="1">
            <w:pPr>
              <w:rPr>
                <w:rFonts w:cs="Arial"/>
                <w:b w:val="1"/>
                <w:bCs w:val="1"/>
                <w:color w:val="000000" w:themeColor="text1"/>
              </w:rPr>
            </w:pPr>
          </w:p>
        </w:tc>
      </w:tr>
    </w:tbl>
    <w:p w:rsidR="00D04D0D" w:rsidP="01997536" w:rsidRDefault="00BD469E" w14:paraId="5B6EA7D6" w14:textId="3707A1E8">
      <w:pPr>
        <w:pStyle w:val="Beschriftung"/>
      </w:pPr>
      <w:bookmarkStart w:name="_Toc33003841" w:id="18"/>
      <w:r w:rsidR="00BD469E">
        <w:rPr/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1997536" w:rsidR="00AC5451">
        <w:rPr>
          <w:noProof/>
        </w:rPr>
        <w:t>3</w:t>
      </w:r>
      <w:r>
        <w:fldChar w:fldCharType="end"/>
      </w:r>
      <w:r w:rsidR="00BD469E">
        <w:rPr/>
        <w:t xml:space="preserve"> </w:t>
      </w:r>
      <w:r w:rsidR="007608D9">
        <w:rPr/>
        <w:t xml:space="preserve">Testfall </w:t>
      </w:r>
      <w:r w:rsidR="002D7B98">
        <w:rPr/>
        <w:t>US-</w:t>
      </w:r>
      <w:r w:rsidR="00BD469E">
        <w:rPr/>
        <w:t>1 Titel</w:t>
      </w:r>
      <w:bookmarkEnd w:id="18"/>
    </w:p>
    <w:p w:rsidRPr="00B055BB" w:rsidR="00B055BB" w:rsidP="00B055BB" w:rsidRDefault="00B055BB" w14:paraId="73A7345C" w14:textId="77777777">
      <w:pPr>
        <w:pStyle w:val="berschrift2"/>
        <w:rPr/>
      </w:pPr>
      <w:bookmarkStart w:name="_Toc87223219" w:id="19"/>
      <w:r w:rsidR="00B055BB">
        <w:rPr/>
        <w:t>Testprotokoll</w:t>
      </w:r>
      <w:bookmarkEnd w:id="19"/>
    </w:p>
    <w:p w:rsidRPr="00B055BB" w:rsidR="00B055BB" w:rsidP="00B055BB" w:rsidRDefault="00B055BB" w14:paraId="750EF6BC" w14:textId="77777777" w14:noSpellErr="1"/>
    <w:p w:rsidR="00B055BB" w:rsidP="00B055BB" w:rsidRDefault="00B055BB" w14:paraId="0E0056B9" w14:textId="77777777">
      <w:r w:rsidR="00B055BB">
        <w:rPr/>
        <w:t xml:space="preserve">Für jede Durchführung braucht es ein </w:t>
      </w:r>
      <w:r w:rsidR="00B055BB">
        <w:rPr/>
        <w:t>Testprotokoll</w:t>
      </w:r>
      <w:r w:rsidR="00B055BB">
        <w:rPr/>
        <w:t>.</w:t>
      </w:r>
    </w:p>
    <w:p w:rsidRPr="000437FA" w:rsidR="00B055BB" w:rsidP="00B055BB" w:rsidRDefault="00B055BB" w14:paraId="3E0BBADE" w14:textId="77777777" w14:noSpellErr="1"/>
    <w:p w:rsidR="00B055BB" w:rsidP="00B055BB" w:rsidRDefault="00B055BB" w14:paraId="630CB14F" w14:textId="77777777">
      <w:r w:rsidR="00B055BB">
        <w:rPr/>
        <w:t>Name des Tester</w:t>
      </w:r>
      <w:r w:rsidR="00B055BB">
        <w:rPr/>
        <w:t>s</w:t>
      </w:r>
      <w:r w:rsidR="00B055BB">
        <w:rPr/>
        <w:t>:</w:t>
      </w:r>
    </w:p>
    <w:p w:rsidR="00B055BB" w:rsidP="00B055BB" w:rsidRDefault="00B055BB" w14:paraId="78FB1BA8" w14:textId="7CD003B9">
      <w:r w:rsidR="00B055BB">
        <w:rPr/>
        <w:t>Datum und Uhrzeit:</w:t>
      </w:r>
    </w:p>
    <w:p w:rsidR="00B055BB" w:rsidP="00B055BB" w:rsidRDefault="00B055BB" w14:paraId="532BCBB0" w14:textId="523205F7" w14:noSpellErr="1"/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987"/>
        <w:gridCol w:w="4103"/>
        <w:gridCol w:w="4249"/>
      </w:tblGrid>
      <w:tr w:rsidRPr="00697501" w:rsidR="00B055BB" w:rsidTr="01997536" w14:paraId="0CE168C6" w14:textId="77777777">
        <w:trPr>
          <w:trHeight w:val="598"/>
        </w:trPr>
        <w:tc>
          <w:tcPr>
            <w:tcW w:w="987" w:type="dxa"/>
            <w:shd w:val="clear" w:color="auto" w:fill="FFFFFF" w:themeFill="background1"/>
            <w:tcMar/>
          </w:tcPr>
          <w:p w:rsidRPr="005B7DAC" w:rsidR="00B055BB" w:rsidP="01997536" w:rsidRDefault="00B055BB" w14:paraId="139D98E1" w14:textId="20C90827">
            <w:pPr>
              <w:rPr>
                <w:rFonts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1997536" w:rsidR="00B055BB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Testfall (Nr.)</w:t>
            </w:r>
          </w:p>
        </w:tc>
        <w:tc>
          <w:tcPr>
            <w:tcW w:w="4103" w:type="dxa"/>
            <w:tcMar/>
          </w:tcPr>
          <w:p w:rsidRPr="005B7DAC" w:rsidR="00B055BB" w:rsidP="01997536" w:rsidRDefault="00B055BB" w14:paraId="1FFEB32D" w14:textId="163AB707">
            <w:pPr>
              <w:rPr>
                <w:rFonts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1997536" w:rsidR="00B055BB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Erfolgreich</w:t>
            </w:r>
          </w:p>
        </w:tc>
        <w:tc>
          <w:tcPr>
            <w:tcW w:w="4249" w:type="dxa"/>
            <w:tcMar/>
          </w:tcPr>
          <w:p w:rsidRPr="005B7DAC" w:rsidR="00B055BB" w:rsidP="01997536" w:rsidRDefault="00B055BB" w14:paraId="092C8B1C" w14:textId="77777777">
            <w:pPr>
              <w:rPr>
                <w:rFonts w:cs="Arial"/>
                <w:b w:val="1"/>
                <w:bCs w:val="1"/>
                <w:color w:val="000000" w:themeColor="text1"/>
              </w:rPr>
            </w:pPr>
            <w:r w:rsidRPr="01997536" w:rsidR="00B055BB">
              <w:rPr>
                <w:rFonts w:cs="Arial"/>
                <w:b w:val="1"/>
                <w:bCs w:val="1"/>
                <w:color w:val="000000" w:themeColor="text1" w:themeTint="FF" w:themeShade="FF"/>
              </w:rPr>
              <w:t>Erwartetes Ergebnis</w:t>
            </w:r>
          </w:p>
        </w:tc>
      </w:tr>
      <w:tr w:rsidRPr="00697501" w:rsidR="00B055BB" w:rsidTr="01997536" w14:paraId="38248984" w14:textId="77777777">
        <w:trPr>
          <w:trHeight w:val="862"/>
        </w:trPr>
        <w:tc>
          <w:tcPr>
            <w:tcW w:w="987" w:type="dxa"/>
            <w:shd w:val="clear" w:color="auto" w:fill="FFFFFF" w:themeFill="background1"/>
            <w:tcMar/>
          </w:tcPr>
          <w:p w:rsidRPr="003F4AD4" w:rsidR="00B055BB" w:rsidP="01997536" w:rsidRDefault="00B055BB" w14:paraId="3E7D1EDD" w14:textId="5FE37E52">
            <w:pPr>
              <w:spacing w:after="120"/>
              <w:rPr>
                <w:rFonts w:cs="Arial"/>
                <w:b w:val="1"/>
                <w:bCs w:val="1"/>
                <w:sz w:val="22"/>
                <w:szCs w:val="22"/>
              </w:rPr>
            </w:pPr>
            <w:r w:rsidRPr="01997536" w:rsidR="00B055BB">
              <w:rPr>
                <w:rFonts w:cs="Arial"/>
                <w:b w:val="1"/>
                <w:bCs w:val="1"/>
                <w:sz w:val="22"/>
                <w:szCs w:val="22"/>
              </w:rPr>
              <w:t>T-1</w:t>
            </w:r>
          </w:p>
        </w:tc>
        <w:tc>
          <w:tcPr>
            <w:tcW w:w="4103" w:type="dxa"/>
            <w:tcMar/>
          </w:tcPr>
          <w:p w:rsidRPr="0042054A" w:rsidR="00B055BB" w:rsidP="01997536" w:rsidRDefault="00B055BB" w14:paraId="6115E132" w14:textId="64EBDA58">
            <w:pPr>
              <w:rPr>
                <w:rFonts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1997536" w:rsidR="00B055BB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Ja</w:t>
            </w:r>
          </w:p>
        </w:tc>
        <w:tc>
          <w:tcPr>
            <w:tcW w:w="4249" w:type="dxa"/>
            <w:tcMar/>
          </w:tcPr>
          <w:p w:rsidRPr="009438C3" w:rsidR="00B055BB" w:rsidP="01997536" w:rsidRDefault="00B055BB" w14:paraId="1F6D1DFF" w14:textId="6EA1EFBF">
            <w:pPr>
              <w:rPr>
                <w:rFonts w:cs="Arial"/>
                <w:b w:val="1"/>
                <w:bCs w:val="1"/>
              </w:rPr>
            </w:pPr>
            <w:r w:rsidRPr="01997536" w:rsidR="00B055BB">
              <w:rPr>
                <w:rFonts w:cs="Arial"/>
                <w:b w:val="1"/>
                <w:bCs w:val="1"/>
              </w:rPr>
              <w:t>Beschreiben sie optional zusätzliche Beobachtungen</w:t>
            </w:r>
          </w:p>
        </w:tc>
      </w:tr>
      <w:tr w:rsidRPr="00697501" w:rsidR="00B055BB" w:rsidTr="01997536" w14:paraId="08627FB5" w14:textId="77777777">
        <w:trPr>
          <w:trHeight w:val="840"/>
        </w:trPr>
        <w:tc>
          <w:tcPr>
            <w:tcW w:w="987" w:type="dxa"/>
            <w:shd w:val="clear" w:color="auto" w:fill="FFFFFF" w:themeFill="background1"/>
            <w:tcMar/>
          </w:tcPr>
          <w:p w:rsidRPr="003F4AD4" w:rsidR="00B055BB" w:rsidP="01997536" w:rsidRDefault="00B055BB" w14:paraId="6CBC6A89" w14:textId="582D96CC">
            <w:pPr>
              <w:rPr>
                <w:rFonts w:cs="Arial"/>
                <w:b w:val="1"/>
                <w:bCs w:val="1"/>
                <w:sz w:val="22"/>
                <w:szCs w:val="22"/>
              </w:rPr>
            </w:pPr>
            <w:r w:rsidRPr="01997536" w:rsidR="00B055BB">
              <w:rPr>
                <w:rFonts w:cs="Arial"/>
                <w:b w:val="1"/>
                <w:bCs w:val="1"/>
                <w:sz w:val="22"/>
                <w:szCs w:val="22"/>
              </w:rPr>
              <w:t>T-2</w:t>
            </w:r>
          </w:p>
        </w:tc>
        <w:tc>
          <w:tcPr>
            <w:tcW w:w="4103" w:type="dxa"/>
            <w:tcMar/>
          </w:tcPr>
          <w:p w:rsidRPr="005B7DAC" w:rsidR="00B055BB" w:rsidP="01997536" w:rsidRDefault="00B055BB" w14:paraId="135004F4" w14:textId="170147D6">
            <w:pPr>
              <w:rPr>
                <w:rFonts w:cs="Arial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1997536" w:rsidR="00B055BB">
              <w:rPr>
                <w:rFonts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Nein</w:t>
            </w:r>
          </w:p>
        </w:tc>
        <w:tc>
          <w:tcPr>
            <w:tcW w:w="4249" w:type="dxa"/>
            <w:tcMar/>
          </w:tcPr>
          <w:p w:rsidRPr="005B7DAC" w:rsidR="00B055BB" w:rsidP="01997536" w:rsidRDefault="00B055BB" w14:paraId="7FDACFCA" w14:textId="2772107A">
            <w:pPr>
              <w:keepNext w:val="1"/>
              <w:rPr>
                <w:rFonts w:cs="Arial"/>
                <w:b w:val="1"/>
                <w:bCs w:val="1"/>
                <w:color w:val="000000" w:themeColor="text1"/>
              </w:rPr>
            </w:pPr>
            <w:r w:rsidRPr="01997536" w:rsidR="00B055BB">
              <w:rPr>
                <w:rFonts w:cs="Arial"/>
                <w:b w:val="1"/>
                <w:bCs w:val="1"/>
              </w:rPr>
              <w:t>Beschreiben sie das Testresultat und die Fehler</w:t>
            </w:r>
          </w:p>
        </w:tc>
      </w:tr>
    </w:tbl>
    <w:p w:rsidRPr="00B055BB" w:rsidR="00B055BB" w:rsidP="00B055BB" w:rsidRDefault="00B055BB" w14:paraId="1297FBFC" w14:textId="1334B4BE">
      <w:pPr>
        <w:pStyle w:val="Beschriftung"/>
        <w:rPr>
          <w:kern w:val="28"/>
          <w:szCs w:val="32"/>
        </w:rPr>
      </w:pPr>
      <w:bookmarkStart w:name="_Toc33003842" w:id="20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 w:rsidR="00AC5451">
        <w:rPr>
          <w:noProof/>
        </w:rPr>
        <w:t>4</w:t>
      </w:r>
      <w:r>
        <w:fldChar w:fldCharType="end"/>
      </w:r>
      <w:r>
        <w:t xml:space="preserve"> Testprotokoll</w:t>
      </w:r>
      <w:bookmarkEnd w:id="20"/>
    </w:p>
    <w:p w:rsidR="00B055BB" w:rsidRDefault="00B055BB" w14:paraId="202C99CC" w14:textId="77777777">
      <w:pPr>
        <w:rPr>
          <w:b/>
          <w:bCs/>
          <w:kern w:val="28"/>
          <w:szCs w:val="32"/>
          <w:lang w:val="de-DE"/>
        </w:rPr>
      </w:pPr>
      <w:r>
        <w:br w:type="page"/>
      </w:r>
    </w:p>
    <w:p w:rsidR="00BD469E" w:rsidP="00BD469E" w:rsidRDefault="00BD469E" w14:paraId="2ED8010B" w14:textId="7F5FFAFC">
      <w:pPr>
        <w:pStyle w:val="berschrift1"/>
      </w:pPr>
      <w:bookmarkStart w:name="_Toc87223220" w:id="21"/>
      <w:r>
        <w:lastRenderedPageBreak/>
        <w:t>Tabellenverzeichnis</w:t>
      </w:r>
      <w:bookmarkEnd w:id="21"/>
    </w:p>
    <w:p w:rsidR="00BD469E" w:rsidP="00BD469E" w:rsidRDefault="00BD469E" w14:paraId="53BA9739" w14:textId="384839DA">
      <w:pPr>
        <w:rPr>
          <w:lang w:val="de-DE"/>
        </w:rPr>
      </w:pPr>
    </w:p>
    <w:p w:rsidR="00AC5451" w:rsidRDefault="00BD469E" w14:paraId="0E1976BB" w14:textId="4AAE1AA6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"Tabelle" </w:instrText>
      </w:r>
      <w:r>
        <w:rPr>
          <w:lang w:val="de-DE"/>
        </w:rPr>
        <w:fldChar w:fldCharType="separate"/>
      </w:r>
      <w:hyperlink w:history="1" w:anchor="_Toc33003839">
        <w:r w:rsidRPr="00582BFF" w:rsidR="00AC5451">
          <w:rPr>
            <w:rStyle w:val="Hyperlink"/>
            <w:noProof/>
          </w:rPr>
          <w:t>Tabelle 1 Auflistung User Stories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_Toc33003839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4</w:t>
        </w:r>
        <w:r w:rsidR="00AC5451">
          <w:rPr>
            <w:noProof/>
            <w:webHidden/>
          </w:rPr>
          <w:fldChar w:fldCharType="end"/>
        </w:r>
      </w:hyperlink>
    </w:p>
    <w:p w:rsidR="00AC5451" w:rsidRDefault="00F14753" w14:paraId="01EC965D" w14:textId="2252EEE1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hyperlink w:history="1" w:anchor="_Toc33003840">
        <w:r w:rsidRPr="00582BFF" w:rsidR="00AC5451">
          <w:rPr>
            <w:rStyle w:val="Hyperlink"/>
            <w:noProof/>
          </w:rPr>
          <w:t>Tabelle 2 Nicht-Funktionale Anforderungen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_Toc33003840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4</w:t>
        </w:r>
        <w:r w:rsidR="00AC5451">
          <w:rPr>
            <w:noProof/>
            <w:webHidden/>
          </w:rPr>
          <w:fldChar w:fldCharType="end"/>
        </w:r>
      </w:hyperlink>
    </w:p>
    <w:p w:rsidR="00AC5451" w:rsidRDefault="00F14753" w14:paraId="6C512AA0" w14:textId="73FC989C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hyperlink w:history="1" w:anchor="_Toc33003841">
        <w:r w:rsidRPr="00582BFF" w:rsidR="00AC5451">
          <w:rPr>
            <w:rStyle w:val="Hyperlink"/>
            <w:noProof/>
          </w:rPr>
          <w:t>Tabelle 3 Testfall US-</w:t>
        </w:r>
        <w:r w:rsidRPr="00582BFF" w:rsidR="00AC5451">
          <w:rPr>
            <w:rStyle w:val="Hyperlink"/>
            <w:noProof/>
            <w:highlight w:val="yellow"/>
          </w:rPr>
          <w:t>1 Titel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_Toc33003841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8</w:t>
        </w:r>
        <w:r w:rsidR="00AC5451">
          <w:rPr>
            <w:noProof/>
            <w:webHidden/>
          </w:rPr>
          <w:fldChar w:fldCharType="end"/>
        </w:r>
      </w:hyperlink>
    </w:p>
    <w:p w:rsidR="00AC5451" w:rsidRDefault="00F14753" w14:paraId="00DD28DA" w14:textId="36D44395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hyperlink w:history="1" w:anchor="_Toc33003842">
        <w:r w:rsidRPr="00582BFF" w:rsidR="00AC5451">
          <w:rPr>
            <w:rStyle w:val="Hyperlink"/>
            <w:noProof/>
          </w:rPr>
          <w:t>Tabelle 4 Testprotokoll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_Toc33003842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8</w:t>
        </w:r>
        <w:r w:rsidR="00AC5451">
          <w:rPr>
            <w:noProof/>
            <w:webHidden/>
          </w:rPr>
          <w:fldChar w:fldCharType="end"/>
        </w:r>
      </w:hyperlink>
    </w:p>
    <w:p w:rsidR="00BD469E" w:rsidP="00BD469E" w:rsidRDefault="00BD469E" w14:paraId="45E0395C" w14:textId="079584EF">
      <w:pPr>
        <w:rPr>
          <w:lang w:val="de-DE"/>
        </w:rPr>
      </w:pPr>
      <w:r>
        <w:rPr>
          <w:lang w:val="de-DE"/>
        </w:rPr>
        <w:fldChar w:fldCharType="end"/>
      </w:r>
    </w:p>
    <w:p w:rsidR="00BD469E" w:rsidP="00BD469E" w:rsidRDefault="00BD469E" w14:paraId="0AA21851" w14:textId="622E3315">
      <w:pPr>
        <w:pStyle w:val="berschrift1"/>
      </w:pPr>
      <w:bookmarkStart w:name="_Toc87223221" w:id="22"/>
      <w:r>
        <w:t>Abbildungsverzeichnis</w:t>
      </w:r>
      <w:bookmarkEnd w:id="22"/>
    </w:p>
    <w:p w:rsidR="00BD469E" w:rsidP="00BD469E" w:rsidRDefault="00BD469E" w14:paraId="216A892B" w14:textId="0F1CF69D">
      <w:pPr>
        <w:rPr>
          <w:lang w:val="de-DE"/>
        </w:rPr>
      </w:pPr>
    </w:p>
    <w:p w:rsidR="00AC5451" w:rsidRDefault="00BD469E" w14:paraId="22860B87" w14:textId="0F1A2D07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history="1" w:anchor="_Toc33003792">
        <w:r w:rsidRPr="00303A30" w:rsidR="00AC5451">
          <w:rPr>
            <w:rStyle w:val="Hyperlink"/>
            <w:noProof/>
          </w:rPr>
          <w:t>Abbildung 2 Wireframe Startseite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_Toc33003792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5</w:t>
        </w:r>
        <w:r w:rsidR="00AC5451">
          <w:rPr>
            <w:noProof/>
            <w:webHidden/>
          </w:rPr>
          <w:fldChar w:fldCharType="end"/>
        </w:r>
      </w:hyperlink>
    </w:p>
    <w:p w:rsidR="00AC5451" w:rsidRDefault="00F14753" w14:paraId="0B750187" w14:textId="04A88A2F">
      <w:pPr>
        <w:pStyle w:val="Abbildungsverzeichnis"/>
        <w:tabs>
          <w:tab w:val="right" w:leader="dot" w:pos="9344"/>
        </w:tabs>
        <w:rPr>
          <w:rFonts w:asciiTheme="minorHAnsi" w:hAnsiTheme="minorHAnsi" w:eastAsiaTheme="minorEastAsia" w:cstheme="minorBidi"/>
          <w:noProof/>
          <w:szCs w:val="22"/>
          <w:lang w:eastAsia="de-CH"/>
        </w:rPr>
      </w:pPr>
      <w:hyperlink w:history="1" w:anchor="_Toc33003793">
        <w:r w:rsidRPr="00303A30" w:rsidR="00AC5451">
          <w:rPr>
            <w:rStyle w:val="Hyperlink"/>
            <w:noProof/>
          </w:rPr>
          <w:t>Abbildung 3 Komponentendiagramm</w:t>
        </w:r>
        <w:r w:rsidR="00AC5451">
          <w:rPr>
            <w:noProof/>
            <w:webHidden/>
          </w:rPr>
          <w:tab/>
        </w:r>
        <w:r w:rsidR="00AC5451">
          <w:rPr>
            <w:noProof/>
            <w:webHidden/>
          </w:rPr>
          <w:fldChar w:fldCharType="begin"/>
        </w:r>
        <w:r w:rsidR="00AC5451">
          <w:rPr>
            <w:noProof/>
            <w:webHidden/>
          </w:rPr>
          <w:instrText xml:space="preserve"> PAGEREF _Toc33003793 \h </w:instrText>
        </w:r>
        <w:r w:rsidR="00AC5451">
          <w:rPr>
            <w:noProof/>
            <w:webHidden/>
          </w:rPr>
        </w:r>
        <w:r w:rsidR="00AC5451">
          <w:rPr>
            <w:noProof/>
            <w:webHidden/>
          </w:rPr>
          <w:fldChar w:fldCharType="separate"/>
        </w:r>
        <w:r w:rsidR="00AC5451">
          <w:rPr>
            <w:noProof/>
            <w:webHidden/>
          </w:rPr>
          <w:t>6</w:t>
        </w:r>
        <w:r w:rsidR="00AC5451">
          <w:rPr>
            <w:noProof/>
            <w:webHidden/>
          </w:rPr>
          <w:fldChar w:fldCharType="end"/>
        </w:r>
      </w:hyperlink>
    </w:p>
    <w:p w:rsidRPr="00BD469E" w:rsidR="00BD469E" w:rsidP="00BD469E" w:rsidRDefault="00BD469E" w14:paraId="652D9D28" w14:textId="54497E7B">
      <w:pPr>
        <w:rPr>
          <w:lang w:val="de-DE"/>
        </w:rPr>
      </w:pPr>
      <w:r>
        <w:rPr>
          <w:lang w:val="de-DE"/>
        </w:rPr>
        <w:fldChar w:fldCharType="end"/>
      </w:r>
    </w:p>
    <w:sectPr w:rsidRPr="00BD469E" w:rsidR="00BD469E" w:rsidSect="00A713EE">
      <w:headerReference w:type="default" r:id="rId13"/>
      <w:pgSz w:w="11906" w:h="16838" w:orient="portrait" w:code="9"/>
      <w:pgMar w:top="1701" w:right="1134" w:bottom="1247" w:left="1134" w:header="567" w:footer="454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3B22" w:rsidP="00EC15D3" w:rsidRDefault="00B53B22" w14:paraId="7B62AC85" w14:textId="77777777">
      <w:r>
        <w:separator/>
      </w:r>
    </w:p>
  </w:endnote>
  <w:endnote w:type="continuationSeparator" w:id="0">
    <w:p w:rsidR="00B53B22" w:rsidP="00EC15D3" w:rsidRDefault="00B53B22" w14:paraId="6858D1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com Frutiger-Bold">
    <w:altName w:val="Calibri"/>
    <w:charset w:val="00"/>
    <w:family w:val="swiss"/>
    <w:pitch w:val="variable"/>
    <w:sig w:usb0="8000002F" w:usb1="10000048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3B22" w:rsidP="00EC15D3" w:rsidRDefault="00B53B22" w14:paraId="5488C47F" w14:textId="77777777">
      <w:r>
        <w:separator/>
      </w:r>
    </w:p>
  </w:footnote>
  <w:footnote w:type="continuationSeparator" w:id="0">
    <w:p w:rsidR="00B53B22" w:rsidP="00EC15D3" w:rsidRDefault="00B53B22" w14:paraId="456E07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lenraster"/>
      <w:tblW w:w="93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55"/>
      <w:gridCol w:w="1701"/>
    </w:tblGrid>
    <w:tr w:rsidRPr="006B3B70" w:rsidR="00B055BB" w:rsidTr="003A40D3" w14:paraId="42EA7E13" w14:textId="77777777">
      <w:trPr>
        <w:cantSplit/>
        <w:trHeight w:val="851" w:hRule="exact"/>
      </w:trPr>
      <w:tc>
        <w:tcPr>
          <w:tcW w:w="7655" w:type="dxa"/>
          <w:tcBorders>
            <w:bottom w:val="single" w:color="808080" w:themeColor="background1" w:themeShade="80" w:sz="4" w:space="0"/>
          </w:tcBorders>
          <w:vAlign w:val="bottom"/>
        </w:tcPr>
        <w:p w:rsidRPr="003A40D3" w:rsidR="00B055BB" w:rsidP="00A454E4" w:rsidRDefault="00B055BB" w14:paraId="54DA0CD8" w14:textId="2D89ACC1">
          <w:pPr>
            <w:pStyle w:val="Kopfzeile"/>
            <w:tabs>
              <w:tab w:val="clear" w:pos="4536"/>
              <w:tab w:val="clear" w:pos="9072"/>
              <w:tab w:val="center" w:pos="4820"/>
              <w:tab w:val="right" w:pos="9356"/>
            </w:tabs>
            <w:spacing w:before="60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>
            <w:rPr>
              <w:rFonts w:ascii="Arial" w:hAnsi="Arial" w:cs="Arial"/>
              <w:color w:val="808080" w:themeColor="background1" w:themeShade="80"/>
              <w:sz w:val="22"/>
              <w:szCs w:val="22"/>
            </w:rPr>
            <w:t>ÜK-307 Software Architektur</w:t>
          </w:r>
        </w:p>
      </w:tc>
      <w:tc>
        <w:tcPr>
          <w:tcW w:w="1701" w:type="dxa"/>
        </w:tcPr>
        <w:p w:rsidRPr="003A40D3" w:rsidR="00B055BB" w:rsidP="002C5811" w:rsidRDefault="00B055BB" w14:paraId="4C2BAF22" w14:textId="249C9AB8">
          <w:pPr>
            <w:pStyle w:val="Kopfzeile"/>
            <w:tabs>
              <w:tab w:val="clear" w:pos="4536"/>
              <w:tab w:val="clear" w:pos="9072"/>
              <w:tab w:val="center" w:pos="4820"/>
              <w:tab w:val="right" w:pos="9356"/>
            </w:tabs>
            <w:jc w:val="right"/>
            <w:rPr>
              <w:rFonts w:ascii="Arial" w:hAnsi="Arial" w:cs="Arial"/>
              <w:color w:val="808080" w:themeColor="background1" w:themeShade="80"/>
              <w:sz w:val="22"/>
              <w:szCs w:val="22"/>
            </w:rPr>
          </w:pPr>
          <w:r w:rsidRPr="003A40D3">
            <w:rPr>
              <w:rFonts w:ascii="Arial" w:hAnsi="Arial" w:cs="Arial"/>
              <w:noProof/>
              <w:color w:val="808080" w:themeColor="background1" w:themeShade="80"/>
              <w:sz w:val="22"/>
              <w:szCs w:val="22"/>
              <w:lang w:eastAsia="de-CH"/>
            </w:rPr>
            <w:drawing>
              <wp:inline distT="0" distB="0" distL="0" distR="0" wp14:anchorId="2106EAB4" wp14:editId="0E25A34E">
                <wp:extent cx="579600" cy="540000"/>
                <wp:effectExtent l="0" t="0" r="0" b="0"/>
                <wp:docPr id="1" name="Bild 2" descr="Macintosh HD:Users:jules:Dropbox:ICT-Berufsbildung Bern:08 Vorlagen: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jules:Dropbox:ICT-Berufsbildung Bern:08 Vorlagen: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6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3D2D2B" w:rsidR="00B055BB" w:rsidP="003D2D2B" w:rsidRDefault="00B055BB" w14:paraId="1FB420AF" w14:textId="0375A8E2">
    <w:pPr>
      <w:rPr>
        <w:color w:val="808080" w:themeColor="background1" w:themeShade="80"/>
        <w:sz w:val="16"/>
        <w:szCs w:val="16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90lyX9fQBB5qX" id="6rTadK3B"/>
    <int:WordHash hashCode="JL9o40HOD72SWa" id="M/bUSnGn"/>
    <int:WordHash hashCode="qHgGGgvoo1TAEJ" id="1yYWX70S"/>
  </int:Manifest>
  <int:Observations>
    <int:Content id="6rTadK3B">
      <int:Rejection type="LegacyProofing"/>
    </int:Content>
    <int:Content id="M/bUSnGn">
      <int:Rejection type="LegacyProofing"/>
    </int:Content>
    <int:Content id="1yYWX70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6A292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32072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730B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705071"/>
    <w:multiLevelType w:val="hybridMultilevel"/>
    <w:tmpl w:val="6FC2F57E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D013A6"/>
    <w:multiLevelType w:val="multilevel"/>
    <w:tmpl w:val="26C6D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A87665"/>
    <w:multiLevelType w:val="hybridMultilevel"/>
    <w:tmpl w:val="BF6C31D8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8A21DE"/>
    <w:multiLevelType w:val="hybridMultilevel"/>
    <w:tmpl w:val="16F6540C"/>
    <w:lvl w:ilvl="0" w:tplc="D924BE4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D472A1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A3581F"/>
    <w:multiLevelType w:val="hybridMultilevel"/>
    <w:tmpl w:val="160C13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B78FB"/>
    <w:multiLevelType w:val="hybridMultilevel"/>
    <w:tmpl w:val="F79CB90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5860E0"/>
    <w:multiLevelType w:val="hybridMultilevel"/>
    <w:tmpl w:val="6CCE9CFA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3C5221E"/>
    <w:multiLevelType w:val="hybridMultilevel"/>
    <w:tmpl w:val="5A56EFD8"/>
    <w:lvl w:ilvl="0" w:tplc="40FC89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F844D6C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505839"/>
    <w:multiLevelType w:val="hybridMultilevel"/>
    <w:tmpl w:val="705A885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A657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C005B7"/>
    <w:multiLevelType w:val="hybridMultilevel"/>
    <w:tmpl w:val="DF1E100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28DA"/>
    <w:multiLevelType w:val="hybridMultilevel"/>
    <w:tmpl w:val="B83C4D0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16563C8"/>
    <w:multiLevelType w:val="hybridMultilevel"/>
    <w:tmpl w:val="269EE77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D118F"/>
    <w:multiLevelType w:val="hybridMultilevel"/>
    <w:tmpl w:val="A8567C6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hint="default" w:ascii="Titillium" w:hAnsi="Titillium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BB27C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00614FA"/>
    <w:multiLevelType w:val="hybridMultilevel"/>
    <w:tmpl w:val="DC148C0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3C30456"/>
    <w:multiLevelType w:val="hybridMultilevel"/>
    <w:tmpl w:val="0B0AEF22"/>
    <w:lvl w:ilvl="0" w:tplc="AD229F0C">
      <w:start w:val="6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67D78BD"/>
    <w:multiLevelType w:val="hybridMultilevel"/>
    <w:tmpl w:val="55AAC2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C25C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E571DF9"/>
    <w:multiLevelType w:val="hybridMultilevel"/>
    <w:tmpl w:val="0DD06828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EAD07BA"/>
    <w:multiLevelType w:val="hybridMultilevel"/>
    <w:tmpl w:val="2BCED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374CA"/>
    <w:multiLevelType w:val="hybridMultilevel"/>
    <w:tmpl w:val="9B8A8F7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2"/>
  </w:num>
  <w:num w:numId="3">
    <w:abstractNumId w:val="11"/>
  </w:num>
  <w:num w:numId="4">
    <w:abstractNumId w:val="13"/>
  </w:num>
  <w:num w:numId="5">
    <w:abstractNumId w:val="8"/>
  </w:num>
  <w:num w:numId="6">
    <w:abstractNumId w:val="26"/>
  </w:num>
  <w:num w:numId="7">
    <w:abstractNumId w:val="23"/>
  </w:num>
  <w:num w:numId="8">
    <w:abstractNumId w:val="18"/>
  </w:num>
  <w:num w:numId="9">
    <w:abstractNumId w:val="3"/>
  </w:num>
  <w:num w:numId="10">
    <w:abstractNumId w:val="17"/>
  </w:num>
  <w:num w:numId="11">
    <w:abstractNumId w:val="15"/>
  </w:num>
  <w:num w:numId="12">
    <w:abstractNumId w:val="24"/>
  </w:num>
  <w:num w:numId="13">
    <w:abstractNumId w:val="27"/>
  </w:num>
  <w:num w:numId="14">
    <w:abstractNumId w:val="1"/>
  </w:num>
  <w:num w:numId="15">
    <w:abstractNumId w:val="0"/>
  </w:num>
  <w:num w:numId="16">
    <w:abstractNumId w:val="4"/>
  </w:num>
  <w:num w:numId="17">
    <w:abstractNumId w:val="14"/>
  </w:num>
  <w:num w:numId="18">
    <w:abstractNumId w:val="7"/>
  </w:num>
  <w:num w:numId="19">
    <w:abstractNumId w:val="20"/>
  </w:num>
  <w:num w:numId="20">
    <w:abstractNumId w:val="16"/>
  </w:num>
  <w:num w:numId="21">
    <w:abstractNumId w:val="10"/>
  </w:num>
  <w:num w:numId="22">
    <w:abstractNumId w:val="9"/>
  </w:num>
  <w:num w:numId="23">
    <w:abstractNumId w:val="21"/>
  </w:num>
  <w:num w:numId="24">
    <w:abstractNumId w:val="6"/>
  </w:num>
  <w:num w:numId="25">
    <w:abstractNumId w:val="12"/>
  </w:num>
  <w:num w:numId="26">
    <w:abstractNumId w:val="19"/>
  </w:num>
  <w:num w:numId="27">
    <w:abstractNumId w:val="25"/>
  </w:num>
  <w:num w:numId="28">
    <w:abstractNumId w:val="5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trackRevisions w:val="false"/>
  <w:documentProtection w:edit="forms" w:formatting="1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B9"/>
    <w:rsid w:val="000039E6"/>
    <w:rsid w:val="0000438F"/>
    <w:rsid w:val="000109D2"/>
    <w:rsid w:val="0001254E"/>
    <w:rsid w:val="0001532F"/>
    <w:rsid w:val="00017118"/>
    <w:rsid w:val="000216CB"/>
    <w:rsid w:val="00024509"/>
    <w:rsid w:val="00027181"/>
    <w:rsid w:val="000278EF"/>
    <w:rsid w:val="00031DB4"/>
    <w:rsid w:val="00032838"/>
    <w:rsid w:val="000328D9"/>
    <w:rsid w:val="00032E57"/>
    <w:rsid w:val="000345F9"/>
    <w:rsid w:val="00034CC1"/>
    <w:rsid w:val="0003516D"/>
    <w:rsid w:val="00036012"/>
    <w:rsid w:val="000363AA"/>
    <w:rsid w:val="00037AB6"/>
    <w:rsid w:val="00037C36"/>
    <w:rsid w:val="00044C5B"/>
    <w:rsid w:val="00047409"/>
    <w:rsid w:val="0004770D"/>
    <w:rsid w:val="00050243"/>
    <w:rsid w:val="000506E0"/>
    <w:rsid w:val="0005179E"/>
    <w:rsid w:val="000523A7"/>
    <w:rsid w:val="00052BC3"/>
    <w:rsid w:val="0005646A"/>
    <w:rsid w:val="000578F5"/>
    <w:rsid w:val="000612FB"/>
    <w:rsid w:val="00061A6D"/>
    <w:rsid w:val="00070EAB"/>
    <w:rsid w:val="00072508"/>
    <w:rsid w:val="0007431B"/>
    <w:rsid w:val="00082665"/>
    <w:rsid w:val="000831D4"/>
    <w:rsid w:val="000905AB"/>
    <w:rsid w:val="00091632"/>
    <w:rsid w:val="00091CB4"/>
    <w:rsid w:val="00092292"/>
    <w:rsid w:val="0009433A"/>
    <w:rsid w:val="00095E8F"/>
    <w:rsid w:val="000A2D70"/>
    <w:rsid w:val="000A3128"/>
    <w:rsid w:val="000A458B"/>
    <w:rsid w:val="000A49CA"/>
    <w:rsid w:val="000A594B"/>
    <w:rsid w:val="000A6276"/>
    <w:rsid w:val="000B0FCC"/>
    <w:rsid w:val="000B4C40"/>
    <w:rsid w:val="000C2DD4"/>
    <w:rsid w:val="000C35B2"/>
    <w:rsid w:val="000C3E07"/>
    <w:rsid w:val="000C50AC"/>
    <w:rsid w:val="000C5ED0"/>
    <w:rsid w:val="000D04C0"/>
    <w:rsid w:val="000D1903"/>
    <w:rsid w:val="000D22B2"/>
    <w:rsid w:val="000D551B"/>
    <w:rsid w:val="000D69B9"/>
    <w:rsid w:val="000D6F52"/>
    <w:rsid w:val="000E13E4"/>
    <w:rsid w:val="000E177D"/>
    <w:rsid w:val="000E3243"/>
    <w:rsid w:val="000E33A7"/>
    <w:rsid w:val="000E7571"/>
    <w:rsid w:val="000F1675"/>
    <w:rsid w:val="000F2055"/>
    <w:rsid w:val="000F21B9"/>
    <w:rsid w:val="000F29EB"/>
    <w:rsid w:val="000F6F1C"/>
    <w:rsid w:val="00100B4F"/>
    <w:rsid w:val="001036AD"/>
    <w:rsid w:val="00105A01"/>
    <w:rsid w:val="00111C72"/>
    <w:rsid w:val="00112252"/>
    <w:rsid w:val="00112AD1"/>
    <w:rsid w:val="001160CF"/>
    <w:rsid w:val="00117A55"/>
    <w:rsid w:val="00121152"/>
    <w:rsid w:val="001243CB"/>
    <w:rsid w:val="00127FF7"/>
    <w:rsid w:val="00130F13"/>
    <w:rsid w:val="001331FF"/>
    <w:rsid w:val="001339A1"/>
    <w:rsid w:val="00140F40"/>
    <w:rsid w:val="00144874"/>
    <w:rsid w:val="00151594"/>
    <w:rsid w:val="001526E1"/>
    <w:rsid w:val="001530B2"/>
    <w:rsid w:val="001534F8"/>
    <w:rsid w:val="00153964"/>
    <w:rsid w:val="001546B1"/>
    <w:rsid w:val="00154EA6"/>
    <w:rsid w:val="001568E9"/>
    <w:rsid w:val="00162EFD"/>
    <w:rsid w:val="00174ABD"/>
    <w:rsid w:val="00175550"/>
    <w:rsid w:val="00180FBE"/>
    <w:rsid w:val="00182881"/>
    <w:rsid w:val="001944B3"/>
    <w:rsid w:val="00194DD1"/>
    <w:rsid w:val="00195743"/>
    <w:rsid w:val="001A46BF"/>
    <w:rsid w:val="001A47F5"/>
    <w:rsid w:val="001A539E"/>
    <w:rsid w:val="001A6B5E"/>
    <w:rsid w:val="001B218B"/>
    <w:rsid w:val="001B7801"/>
    <w:rsid w:val="001C0DD7"/>
    <w:rsid w:val="001C1B77"/>
    <w:rsid w:val="001C41B9"/>
    <w:rsid w:val="001C430A"/>
    <w:rsid w:val="001C5170"/>
    <w:rsid w:val="001C7789"/>
    <w:rsid w:val="001C7BA2"/>
    <w:rsid w:val="001D15DE"/>
    <w:rsid w:val="001D3500"/>
    <w:rsid w:val="001D3AE2"/>
    <w:rsid w:val="001D3C98"/>
    <w:rsid w:val="001D5D9C"/>
    <w:rsid w:val="001D7C46"/>
    <w:rsid w:val="001E19EB"/>
    <w:rsid w:val="001E21EF"/>
    <w:rsid w:val="001E38BE"/>
    <w:rsid w:val="001E4962"/>
    <w:rsid w:val="001E4F3D"/>
    <w:rsid w:val="001EDFEC"/>
    <w:rsid w:val="001F20B6"/>
    <w:rsid w:val="001F2D7B"/>
    <w:rsid w:val="001F74E0"/>
    <w:rsid w:val="001F77A2"/>
    <w:rsid w:val="002035AF"/>
    <w:rsid w:val="00204067"/>
    <w:rsid w:val="0020543E"/>
    <w:rsid w:val="00211079"/>
    <w:rsid w:val="002111C8"/>
    <w:rsid w:val="002112F7"/>
    <w:rsid w:val="0021643E"/>
    <w:rsid w:val="00217F75"/>
    <w:rsid w:val="0022187C"/>
    <w:rsid w:val="00221D24"/>
    <w:rsid w:val="00225B34"/>
    <w:rsid w:val="002266EE"/>
    <w:rsid w:val="002270A8"/>
    <w:rsid w:val="002303F0"/>
    <w:rsid w:val="00230493"/>
    <w:rsid w:val="0023113D"/>
    <w:rsid w:val="002329EE"/>
    <w:rsid w:val="00236B55"/>
    <w:rsid w:val="00237030"/>
    <w:rsid w:val="00240806"/>
    <w:rsid w:val="002416F3"/>
    <w:rsid w:val="002451A0"/>
    <w:rsid w:val="00254089"/>
    <w:rsid w:val="00256445"/>
    <w:rsid w:val="00260824"/>
    <w:rsid w:val="002628E1"/>
    <w:rsid w:val="00267962"/>
    <w:rsid w:val="00267D58"/>
    <w:rsid w:val="002761ED"/>
    <w:rsid w:val="00276A72"/>
    <w:rsid w:val="0028293E"/>
    <w:rsid w:val="00283C36"/>
    <w:rsid w:val="00285021"/>
    <w:rsid w:val="0028540A"/>
    <w:rsid w:val="00285C15"/>
    <w:rsid w:val="002911E2"/>
    <w:rsid w:val="002973AC"/>
    <w:rsid w:val="002A0A82"/>
    <w:rsid w:val="002A15A8"/>
    <w:rsid w:val="002A388B"/>
    <w:rsid w:val="002A3D2B"/>
    <w:rsid w:val="002A45B4"/>
    <w:rsid w:val="002A514D"/>
    <w:rsid w:val="002A5331"/>
    <w:rsid w:val="002A7222"/>
    <w:rsid w:val="002B1B07"/>
    <w:rsid w:val="002B4789"/>
    <w:rsid w:val="002C0DD5"/>
    <w:rsid w:val="002C1A04"/>
    <w:rsid w:val="002C5811"/>
    <w:rsid w:val="002C7B88"/>
    <w:rsid w:val="002D0078"/>
    <w:rsid w:val="002D06E6"/>
    <w:rsid w:val="002D12C1"/>
    <w:rsid w:val="002D439B"/>
    <w:rsid w:val="002D4558"/>
    <w:rsid w:val="002D7B98"/>
    <w:rsid w:val="002D7D55"/>
    <w:rsid w:val="002E03A7"/>
    <w:rsid w:val="002E32C8"/>
    <w:rsid w:val="002E42ED"/>
    <w:rsid w:val="002E645D"/>
    <w:rsid w:val="002E704B"/>
    <w:rsid w:val="002F305D"/>
    <w:rsid w:val="002F4335"/>
    <w:rsid w:val="002F6C9E"/>
    <w:rsid w:val="00302BD8"/>
    <w:rsid w:val="00303EB8"/>
    <w:rsid w:val="0030489B"/>
    <w:rsid w:val="00305BE3"/>
    <w:rsid w:val="00305EC2"/>
    <w:rsid w:val="00306277"/>
    <w:rsid w:val="00307001"/>
    <w:rsid w:val="00307224"/>
    <w:rsid w:val="00311175"/>
    <w:rsid w:val="00311B7F"/>
    <w:rsid w:val="00314B3C"/>
    <w:rsid w:val="00315FB1"/>
    <w:rsid w:val="00316E74"/>
    <w:rsid w:val="00317412"/>
    <w:rsid w:val="003228F5"/>
    <w:rsid w:val="003234D1"/>
    <w:rsid w:val="00324003"/>
    <w:rsid w:val="00325426"/>
    <w:rsid w:val="0032760E"/>
    <w:rsid w:val="00327AC2"/>
    <w:rsid w:val="00330ED6"/>
    <w:rsid w:val="00340A32"/>
    <w:rsid w:val="00341910"/>
    <w:rsid w:val="003449CF"/>
    <w:rsid w:val="003457E4"/>
    <w:rsid w:val="003475E6"/>
    <w:rsid w:val="00363C11"/>
    <w:rsid w:val="00363C61"/>
    <w:rsid w:val="0036473A"/>
    <w:rsid w:val="00365429"/>
    <w:rsid w:val="00365C6A"/>
    <w:rsid w:val="00365CDD"/>
    <w:rsid w:val="00367D30"/>
    <w:rsid w:val="00380C34"/>
    <w:rsid w:val="00384D94"/>
    <w:rsid w:val="00386C25"/>
    <w:rsid w:val="00392E7B"/>
    <w:rsid w:val="00393C4B"/>
    <w:rsid w:val="003A33FA"/>
    <w:rsid w:val="003A40D3"/>
    <w:rsid w:val="003A4A68"/>
    <w:rsid w:val="003A5274"/>
    <w:rsid w:val="003A6B60"/>
    <w:rsid w:val="003A6ED6"/>
    <w:rsid w:val="003A7169"/>
    <w:rsid w:val="003A753E"/>
    <w:rsid w:val="003B04E8"/>
    <w:rsid w:val="003B145B"/>
    <w:rsid w:val="003B1B9B"/>
    <w:rsid w:val="003B63CA"/>
    <w:rsid w:val="003B6546"/>
    <w:rsid w:val="003B73B0"/>
    <w:rsid w:val="003C07D1"/>
    <w:rsid w:val="003C29A9"/>
    <w:rsid w:val="003C302C"/>
    <w:rsid w:val="003C63E2"/>
    <w:rsid w:val="003D2D2B"/>
    <w:rsid w:val="003D32E1"/>
    <w:rsid w:val="003D47E8"/>
    <w:rsid w:val="003D5793"/>
    <w:rsid w:val="003E161E"/>
    <w:rsid w:val="003E5DD3"/>
    <w:rsid w:val="003F0670"/>
    <w:rsid w:val="003F140B"/>
    <w:rsid w:val="003F1863"/>
    <w:rsid w:val="003F1B01"/>
    <w:rsid w:val="003F7C66"/>
    <w:rsid w:val="003F7F46"/>
    <w:rsid w:val="004023FD"/>
    <w:rsid w:val="004024B6"/>
    <w:rsid w:val="00402791"/>
    <w:rsid w:val="00404241"/>
    <w:rsid w:val="00407166"/>
    <w:rsid w:val="00410A22"/>
    <w:rsid w:val="0042054A"/>
    <w:rsid w:val="00420E30"/>
    <w:rsid w:val="00421202"/>
    <w:rsid w:val="004212DF"/>
    <w:rsid w:val="00426870"/>
    <w:rsid w:val="0043503B"/>
    <w:rsid w:val="00445017"/>
    <w:rsid w:val="00447F29"/>
    <w:rsid w:val="00457B2E"/>
    <w:rsid w:val="00461C71"/>
    <w:rsid w:val="00463695"/>
    <w:rsid w:val="00464483"/>
    <w:rsid w:val="00467BF9"/>
    <w:rsid w:val="0047062E"/>
    <w:rsid w:val="004707A4"/>
    <w:rsid w:val="00475F43"/>
    <w:rsid w:val="004824B0"/>
    <w:rsid w:val="00485B63"/>
    <w:rsid w:val="0048714B"/>
    <w:rsid w:val="0049375B"/>
    <w:rsid w:val="004972E4"/>
    <w:rsid w:val="004A4675"/>
    <w:rsid w:val="004A7245"/>
    <w:rsid w:val="004B0C22"/>
    <w:rsid w:val="004B300A"/>
    <w:rsid w:val="004B6579"/>
    <w:rsid w:val="004C00DE"/>
    <w:rsid w:val="004C0284"/>
    <w:rsid w:val="004C08D9"/>
    <w:rsid w:val="004C4133"/>
    <w:rsid w:val="004C4E17"/>
    <w:rsid w:val="004C5731"/>
    <w:rsid w:val="004C7AB8"/>
    <w:rsid w:val="004D0462"/>
    <w:rsid w:val="004D1360"/>
    <w:rsid w:val="004D143C"/>
    <w:rsid w:val="004D1628"/>
    <w:rsid w:val="004D59B2"/>
    <w:rsid w:val="004D7433"/>
    <w:rsid w:val="004D7DE8"/>
    <w:rsid w:val="004D7EB5"/>
    <w:rsid w:val="004E04D7"/>
    <w:rsid w:val="004E2187"/>
    <w:rsid w:val="004E4994"/>
    <w:rsid w:val="004E4E5D"/>
    <w:rsid w:val="004F1B14"/>
    <w:rsid w:val="004F298C"/>
    <w:rsid w:val="004F3106"/>
    <w:rsid w:val="004F3C5C"/>
    <w:rsid w:val="004F5673"/>
    <w:rsid w:val="004F6DE7"/>
    <w:rsid w:val="00500AC2"/>
    <w:rsid w:val="00500D19"/>
    <w:rsid w:val="00501B40"/>
    <w:rsid w:val="005027FD"/>
    <w:rsid w:val="005034AA"/>
    <w:rsid w:val="005049ED"/>
    <w:rsid w:val="00511408"/>
    <w:rsid w:val="005142A9"/>
    <w:rsid w:val="00517232"/>
    <w:rsid w:val="00527068"/>
    <w:rsid w:val="005328ED"/>
    <w:rsid w:val="0053414C"/>
    <w:rsid w:val="00541A25"/>
    <w:rsid w:val="0055193E"/>
    <w:rsid w:val="00562E8E"/>
    <w:rsid w:val="00563A83"/>
    <w:rsid w:val="00566F96"/>
    <w:rsid w:val="005707DD"/>
    <w:rsid w:val="0057333B"/>
    <w:rsid w:val="0057446B"/>
    <w:rsid w:val="00574E2B"/>
    <w:rsid w:val="00575A60"/>
    <w:rsid w:val="00576331"/>
    <w:rsid w:val="005829D5"/>
    <w:rsid w:val="00583987"/>
    <w:rsid w:val="00587725"/>
    <w:rsid w:val="00592ACC"/>
    <w:rsid w:val="00594877"/>
    <w:rsid w:val="00595450"/>
    <w:rsid w:val="00596912"/>
    <w:rsid w:val="00597A5D"/>
    <w:rsid w:val="00597D3C"/>
    <w:rsid w:val="005A2773"/>
    <w:rsid w:val="005A2D91"/>
    <w:rsid w:val="005A302B"/>
    <w:rsid w:val="005A3B4A"/>
    <w:rsid w:val="005A5238"/>
    <w:rsid w:val="005A6CF7"/>
    <w:rsid w:val="005B3919"/>
    <w:rsid w:val="005B7DAC"/>
    <w:rsid w:val="005C2F1B"/>
    <w:rsid w:val="005C3C62"/>
    <w:rsid w:val="005C6612"/>
    <w:rsid w:val="005D07A8"/>
    <w:rsid w:val="005D091D"/>
    <w:rsid w:val="005D568E"/>
    <w:rsid w:val="005E1F92"/>
    <w:rsid w:val="005E3590"/>
    <w:rsid w:val="005E7804"/>
    <w:rsid w:val="005F0362"/>
    <w:rsid w:val="005F08C1"/>
    <w:rsid w:val="005F1C13"/>
    <w:rsid w:val="005F52BD"/>
    <w:rsid w:val="005F5A59"/>
    <w:rsid w:val="005F5FD7"/>
    <w:rsid w:val="005F7085"/>
    <w:rsid w:val="00603A21"/>
    <w:rsid w:val="006073DA"/>
    <w:rsid w:val="00610194"/>
    <w:rsid w:val="0061480E"/>
    <w:rsid w:val="00614846"/>
    <w:rsid w:val="00615DB5"/>
    <w:rsid w:val="006160E6"/>
    <w:rsid w:val="006237FB"/>
    <w:rsid w:val="00630238"/>
    <w:rsid w:val="00632AF9"/>
    <w:rsid w:val="00636F54"/>
    <w:rsid w:val="0064194B"/>
    <w:rsid w:val="00642AA6"/>
    <w:rsid w:val="00643112"/>
    <w:rsid w:val="006440A8"/>
    <w:rsid w:val="0064515B"/>
    <w:rsid w:val="00647119"/>
    <w:rsid w:val="00647FA6"/>
    <w:rsid w:val="00650DA6"/>
    <w:rsid w:val="00650EFE"/>
    <w:rsid w:val="006529A0"/>
    <w:rsid w:val="00653467"/>
    <w:rsid w:val="00653DC4"/>
    <w:rsid w:val="00655572"/>
    <w:rsid w:val="00656C37"/>
    <w:rsid w:val="0066130D"/>
    <w:rsid w:val="00661CEB"/>
    <w:rsid w:val="00664D28"/>
    <w:rsid w:val="006654EB"/>
    <w:rsid w:val="00665A0D"/>
    <w:rsid w:val="0066764E"/>
    <w:rsid w:val="006722B8"/>
    <w:rsid w:val="00676394"/>
    <w:rsid w:val="00683372"/>
    <w:rsid w:val="00686457"/>
    <w:rsid w:val="00690333"/>
    <w:rsid w:val="0069156B"/>
    <w:rsid w:val="006915D3"/>
    <w:rsid w:val="006A397B"/>
    <w:rsid w:val="006A5272"/>
    <w:rsid w:val="006A55E4"/>
    <w:rsid w:val="006A63A1"/>
    <w:rsid w:val="006A63A3"/>
    <w:rsid w:val="006A7DF6"/>
    <w:rsid w:val="006B0039"/>
    <w:rsid w:val="006B0A9D"/>
    <w:rsid w:val="006B2122"/>
    <w:rsid w:val="006B27DF"/>
    <w:rsid w:val="006B304A"/>
    <w:rsid w:val="006B3B70"/>
    <w:rsid w:val="006B3C3D"/>
    <w:rsid w:val="006B6020"/>
    <w:rsid w:val="006C0AD9"/>
    <w:rsid w:val="006C1BF7"/>
    <w:rsid w:val="006C4CE4"/>
    <w:rsid w:val="006C58C2"/>
    <w:rsid w:val="006C5EF0"/>
    <w:rsid w:val="006D1088"/>
    <w:rsid w:val="006D21C5"/>
    <w:rsid w:val="006D4DBA"/>
    <w:rsid w:val="006D5235"/>
    <w:rsid w:val="006D5A91"/>
    <w:rsid w:val="006E087E"/>
    <w:rsid w:val="006E1E13"/>
    <w:rsid w:val="006E2DE0"/>
    <w:rsid w:val="006E62D7"/>
    <w:rsid w:val="006E656D"/>
    <w:rsid w:val="006F1CF9"/>
    <w:rsid w:val="006F352B"/>
    <w:rsid w:val="006F43C4"/>
    <w:rsid w:val="006F5459"/>
    <w:rsid w:val="006F7EE0"/>
    <w:rsid w:val="00700A79"/>
    <w:rsid w:val="007020C9"/>
    <w:rsid w:val="00703EF4"/>
    <w:rsid w:val="00704A25"/>
    <w:rsid w:val="0070577A"/>
    <w:rsid w:val="007061BC"/>
    <w:rsid w:val="007067CB"/>
    <w:rsid w:val="00707B3B"/>
    <w:rsid w:val="00710395"/>
    <w:rsid w:val="00715F40"/>
    <w:rsid w:val="007169B3"/>
    <w:rsid w:val="00717833"/>
    <w:rsid w:val="00724016"/>
    <w:rsid w:val="0072686C"/>
    <w:rsid w:val="00726FE3"/>
    <w:rsid w:val="00730613"/>
    <w:rsid w:val="00731D12"/>
    <w:rsid w:val="00732567"/>
    <w:rsid w:val="00735712"/>
    <w:rsid w:val="007359B7"/>
    <w:rsid w:val="007361E7"/>
    <w:rsid w:val="00736EFD"/>
    <w:rsid w:val="00737AEA"/>
    <w:rsid w:val="007440FB"/>
    <w:rsid w:val="00744601"/>
    <w:rsid w:val="00744A62"/>
    <w:rsid w:val="00746385"/>
    <w:rsid w:val="0074718F"/>
    <w:rsid w:val="00747B60"/>
    <w:rsid w:val="00755E16"/>
    <w:rsid w:val="007575E1"/>
    <w:rsid w:val="007608D9"/>
    <w:rsid w:val="00761D9A"/>
    <w:rsid w:val="007628D5"/>
    <w:rsid w:val="0076461C"/>
    <w:rsid w:val="00764C3F"/>
    <w:rsid w:val="007679FA"/>
    <w:rsid w:val="00767EA4"/>
    <w:rsid w:val="00772D8F"/>
    <w:rsid w:val="00774454"/>
    <w:rsid w:val="007826FF"/>
    <w:rsid w:val="00782DAB"/>
    <w:rsid w:val="00782DE6"/>
    <w:rsid w:val="007853F7"/>
    <w:rsid w:val="00795CDC"/>
    <w:rsid w:val="007961DD"/>
    <w:rsid w:val="007966BF"/>
    <w:rsid w:val="00796BC8"/>
    <w:rsid w:val="007A17D8"/>
    <w:rsid w:val="007A310C"/>
    <w:rsid w:val="007A36EF"/>
    <w:rsid w:val="007A4936"/>
    <w:rsid w:val="007B022C"/>
    <w:rsid w:val="007B3908"/>
    <w:rsid w:val="007B4694"/>
    <w:rsid w:val="007B4F68"/>
    <w:rsid w:val="007B540B"/>
    <w:rsid w:val="007B59E1"/>
    <w:rsid w:val="007B669F"/>
    <w:rsid w:val="007C10C5"/>
    <w:rsid w:val="007C22DE"/>
    <w:rsid w:val="007C26C4"/>
    <w:rsid w:val="007C5A61"/>
    <w:rsid w:val="007D295D"/>
    <w:rsid w:val="007D55E1"/>
    <w:rsid w:val="007D6434"/>
    <w:rsid w:val="007E12F0"/>
    <w:rsid w:val="007E1893"/>
    <w:rsid w:val="007E4EED"/>
    <w:rsid w:val="007E4F82"/>
    <w:rsid w:val="007E5E51"/>
    <w:rsid w:val="007E6FE6"/>
    <w:rsid w:val="007E7BAA"/>
    <w:rsid w:val="007E7E76"/>
    <w:rsid w:val="007E7F4D"/>
    <w:rsid w:val="007F2E34"/>
    <w:rsid w:val="007F32AF"/>
    <w:rsid w:val="00801C37"/>
    <w:rsid w:val="00802318"/>
    <w:rsid w:val="00806F7A"/>
    <w:rsid w:val="00807B64"/>
    <w:rsid w:val="00807D6A"/>
    <w:rsid w:val="0081073E"/>
    <w:rsid w:val="00813390"/>
    <w:rsid w:val="00814472"/>
    <w:rsid w:val="00816132"/>
    <w:rsid w:val="008202E4"/>
    <w:rsid w:val="008226A6"/>
    <w:rsid w:val="008253BC"/>
    <w:rsid w:val="00826077"/>
    <w:rsid w:val="008300E8"/>
    <w:rsid w:val="00835A45"/>
    <w:rsid w:val="0084007E"/>
    <w:rsid w:val="008405CC"/>
    <w:rsid w:val="008416EE"/>
    <w:rsid w:val="00841C7D"/>
    <w:rsid w:val="00846A81"/>
    <w:rsid w:val="008470AA"/>
    <w:rsid w:val="00852B3E"/>
    <w:rsid w:val="00853EBF"/>
    <w:rsid w:val="0085499F"/>
    <w:rsid w:val="008579C4"/>
    <w:rsid w:val="00857B0A"/>
    <w:rsid w:val="00857B60"/>
    <w:rsid w:val="00857DF1"/>
    <w:rsid w:val="008611CE"/>
    <w:rsid w:val="008653C8"/>
    <w:rsid w:val="008653D6"/>
    <w:rsid w:val="008665E6"/>
    <w:rsid w:val="00867D84"/>
    <w:rsid w:val="00870384"/>
    <w:rsid w:val="00870B1A"/>
    <w:rsid w:val="00873288"/>
    <w:rsid w:val="008752E7"/>
    <w:rsid w:val="0088378B"/>
    <w:rsid w:val="00883F85"/>
    <w:rsid w:val="008845B7"/>
    <w:rsid w:val="00886C4A"/>
    <w:rsid w:val="00887CA8"/>
    <w:rsid w:val="00895085"/>
    <w:rsid w:val="008A31DD"/>
    <w:rsid w:val="008A3221"/>
    <w:rsid w:val="008A34FA"/>
    <w:rsid w:val="008A5083"/>
    <w:rsid w:val="008B4521"/>
    <w:rsid w:val="008B5B91"/>
    <w:rsid w:val="008C13A8"/>
    <w:rsid w:val="008C24F0"/>
    <w:rsid w:val="008C25CF"/>
    <w:rsid w:val="008C2DCE"/>
    <w:rsid w:val="008C597E"/>
    <w:rsid w:val="008C7058"/>
    <w:rsid w:val="008D04A6"/>
    <w:rsid w:val="008D17AA"/>
    <w:rsid w:val="008D1ED5"/>
    <w:rsid w:val="008D4D37"/>
    <w:rsid w:val="008D5E9A"/>
    <w:rsid w:val="008E29D4"/>
    <w:rsid w:val="008E45CD"/>
    <w:rsid w:val="008F1025"/>
    <w:rsid w:val="008F19A1"/>
    <w:rsid w:val="008F1B7B"/>
    <w:rsid w:val="008F5334"/>
    <w:rsid w:val="008F68BF"/>
    <w:rsid w:val="008F71D6"/>
    <w:rsid w:val="008F754B"/>
    <w:rsid w:val="008F7963"/>
    <w:rsid w:val="0090034C"/>
    <w:rsid w:val="0090093C"/>
    <w:rsid w:val="009011EF"/>
    <w:rsid w:val="009019F4"/>
    <w:rsid w:val="00901CD1"/>
    <w:rsid w:val="00904A33"/>
    <w:rsid w:val="009056A1"/>
    <w:rsid w:val="00911068"/>
    <w:rsid w:val="00912D04"/>
    <w:rsid w:val="00912D5F"/>
    <w:rsid w:val="00913681"/>
    <w:rsid w:val="00915BF5"/>
    <w:rsid w:val="00915E6F"/>
    <w:rsid w:val="00922A52"/>
    <w:rsid w:val="00922AEE"/>
    <w:rsid w:val="00925FBD"/>
    <w:rsid w:val="00930EAC"/>
    <w:rsid w:val="00931AFC"/>
    <w:rsid w:val="00931EE5"/>
    <w:rsid w:val="0093473C"/>
    <w:rsid w:val="00935AB1"/>
    <w:rsid w:val="00936C3D"/>
    <w:rsid w:val="009407BF"/>
    <w:rsid w:val="00942146"/>
    <w:rsid w:val="009438C3"/>
    <w:rsid w:val="00943F66"/>
    <w:rsid w:val="00944EC4"/>
    <w:rsid w:val="00947257"/>
    <w:rsid w:val="00953EA9"/>
    <w:rsid w:val="00954BA6"/>
    <w:rsid w:val="00956817"/>
    <w:rsid w:val="00964282"/>
    <w:rsid w:val="00966BC7"/>
    <w:rsid w:val="009677EB"/>
    <w:rsid w:val="00967800"/>
    <w:rsid w:val="0097362D"/>
    <w:rsid w:val="00974A88"/>
    <w:rsid w:val="00975D80"/>
    <w:rsid w:val="00975F09"/>
    <w:rsid w:val="00977106"/>
    <w:rsid w:val="00977E59"/>
    <w:rsid w:val="0098475D"/>
    <w:rsid w:val="00986500"/>
    <w:rsid w:val="00986AAF"/>
    <w:rsid w:val="00990940"/>
    <w:rsid w:val="00990B7E"/>
    <w:rsid w:val="00993CDD"/>
    <w:rsid w:val="00996B30"/>
    <w:rsid w:val="009970B9"/>
    <w:rsid w:val="009A291B"/>
    <w:rsid w:val="009A4207"/>
    <w:rsid w:val="009B15C7"/>
    <w:rsid w:val="009B34AF"/>
    <w:rsid w:val="009B5755"/>
    <w:rsid w:val="009B79B3"/>
    <w:rsid w:val="009C5306"/>
    <w:rsid w:val="009C6043"/>
    <w:rsid w:val="009C7330"/>
    <w:rsid w:val="009D1250"/>
    <w:rsid w:val="009D37F1"/>
    <w:rsid w:val="009D4AB6"/>
    <w:rsid w:val="009D5006"/>
    <w:rsid w:val="009D7031"/>
    <w:rsid w:val="009D7485"/>
    <w:rsid w:val="009D7767"/>
    <w:rsid w:val="009E5F42"/>
    <w:rsid w:val="009E6C44"/>
    <w:rsid w:val="009E6D4C"/>
    <w:rsid w:val="009E7FF2"/>
    <w:rsid w:val="009F0331"/>
    <w:rsid w:val="009F112A"/>
    <w:rsid w:val="009F6B5A"/>
    <w:rsid w:val="00A056D4"/>
    <w:rsid w:val="00A07BEB"/>
    <w:rsid w:val="00A11533"/>
    <w:rsid w:val="00A12C8E"/>
    <w:rsid w:val="00A251A6"/>
    <w:rsid w:val="00A31B07"/>
    <w:rsid w:val="00A40E38"/>
    <w:rsid w:val="00A41487"/>
    <w:rsid w:val="00A4150F"/>
    <w:rsid w:val="00A41F7E"/>
    <w:rsid w:val="00A454BD"/>
    <w:rsid w:val="00A454E4"/>
    <w:rsid w:val="00A4793D"/>
    <w:rsid w:val="00A5205C"/>
    <w:rsid w:val="00A5367C"/>
    <w:rsid w:val="00A5662C"/>
    <w:rsid w:val="00A6097D"/>
    <w:rsid w:val="00A653F6"/>
    <w:rsid w:val="00A66258"/>
    <w:rsid w:val="00A66314"/>
    <w:rsid w:val="00A6713C"/>
    <w:rsid w:val="00A70E4B"/>
    <w:rsid w:val="00A713EE"/>
    <w:rsid w:val="00A720EE"/>
    <w:rsid w:val="00A723C9"/>
    <w:rsid w:val="00A7456E"/>
    <w:rsid w:val="00A81336"/>
    <w:rsid w:val="00A860FD"/>
    <w:rsid w:val="00A866AF"/>
    <w:rsid w:val="00A868D6"/>
    <w:rsid w:val="00A904AB"/>
    <w:rsid w:val="00A90545"/>
    <w:rsid w:val="00A915D4"/>
    <w:rsid w:val="00A933E3"/>
    <w:rsid w:val="00A936A8"/>
    <w:rsid w:val="00A97070"/>
    <w:rsid w:val="00AA10AF"/>
    <w:rsid w:val="00AA2AF6"/>
    <w:rsid w:val="00AA3613"/>
    <w:rsid w:val="00AA5EE1"/>
    <w:rsid w:val="00AA6B52"/>
    <w:rsid w:val="00AB1334"/>
    <w:rsid w:val="00AB1A2D"/>
    <w:rsid w:val="00AB26CC"/>
    <w:rsid w:val="00AB31B0"/>
    <w:rsid w:val="00AB4606"/>
    <w:rsid w:val="00AB4D8C"/>
    <w:rsid w:val="00AB54E2"/>
    <w:rsid w:val="00AB6509"/>
    <w:rsid w:val="00AB75EB"/>
    <w:rsid w:val="00AC4772"/>
    <w:rsid w:val="00AC4E10"/>
    <w:rsid w:val="00AC5451"/>
    <w:rsid w:val="00AC6793"/>
    <w:rsid w:val="00AC6A44"/>
    <w:rsid w:val="00AD08DC"/>
    <w:rsid w:val="00AD3EAC"/>
    <w:rsid w:val="00AD4408"/>
    <w:rsid w:val="00AD4D8E"/>
    <w:rsid w:val="00AD5680"/>
    <w:rsid w:val="00AD5E02"/>
    <w:rsid w:val="00AE0E97"/>
    <w:rsid w:val="00AE1EAC"/>
    <w:rsid w:val="00AE1FAE"/>
    <w:rsid w:val="00AE7638"/>
    <w:rsid w:val="00AE7E1B"/>
    <w:rsid w:val="00AF04D1"/>
    <w:rsid w:val="00AF35DE"/>
    <w:rsid w:val="00AF3A4A"/>
    <w:rsid w:val="00AF4498"/>
    <w:rsid w:val="00B0076B"/>
    <w:rsid w:val="00B01F06"/>
    <w:rsid w:val="00B0404C"/>
    <w:rsid w:val="00B055BB"/>
    <w:rsid w:val="00B074F7"/>
    <w:rsid w:val="00B14002"/>
    <w:rsid w:val="00B1766D"/>
    <w:rsid w:val="00B17807"/>
    <w:rsid w:val="00B23217"/>
    <w:rsid w:val="00B234E1"/>
    <w:rsid w:val="00B262E1"/>
    <w:rsid w:val="00B26AB4"/>
    <w:rsid w:val="00B3239E"/>
    <w:rsid w:val="00B3301E"/>
    <w:rsid w:val="00B335CA"/>
    <w:rsid w:val="00B40193"/>
    <w:rsid w:val="00B40B9B"/>
    <w:rsid w:val="00B40D52"/>
    <w:rsid w:val="00B41E24"/>
    <w:rsid w:val="00B51B62"/>
    <w:rsid w:val="00B52E5E"/>
    <w:rsid w:val="00B53B22"/>
    <w:rsid w:val="00B55596"/>
    <w:rsid w:val="00B578B1"/>
    <w:rsid w:val="00B62C27"/>
    <w:rsid w:val="00B662B3"/>
    <w:rsid w:val="00B66DB0"/>
    <w:rsid w:val="00B705B0"/>
    <w:rsid w:val="00B70E4D"/>
    <w:rsid w:val="00B71EE8"/>
    <w:rsid w:val="00B72026"/>
    <w:rsid w:val="00B72CF8"/>
    <w:rsid w:val="00B73B0F"/>
    <w:rsid w:val="00B73E0B"/>
    <w:rsid w:val="00B7520D"/>
    <w:rsid w:val="00B75D95"/>
    <w:rsid w:val="00B80895"/>
    <w:rsid w:val="00B80C34"/>
    <w:rsid w:val="00B81333"/>
    <w:rsid w:val="00B84704"/>
    <w:rsid w:val="00B84CCE"/>
    <w:rsid w:val="00B93EDD"/>
    <w:rsid w:val="00B95C8B"/>
    <w:rsid w:val="00B96CE8"/>
    <w:rsid w:val="00B96DA4"/>
    <w:rsid w:val="00B9770F"/>
    <w:rsid w:val="00BA0CDD"/>
    <w:rsid w:val="00BA203A"/>
    <w:rsid w:val="00BA45C6"/>
    <w:rsid w:val="00BB3962"/>
    <w:rsid w:val="00BB4230"/>
    <w:rsid w:val="00BB5A65"/>
    <w:rsid w:val="00BB676D"/>
    <w:rsid w:val="00BB6EE1"/>
    <w:rsid w:val="00BC0FAF"/>
    <w:rsid w:val="00BC46AF"/>
    <w:rsid w:val="00BC67B6"/>
    <w:rsid w:val="00BD0265"/>
    <w:rsid w:val="00BD087B"/>
    <w:rsid w:val="00BD2E7B"/>
    <w:rsid w:val="00BD469E"/>
    <w:rsid w:val="00BD4DAA"/>
    <w:rsid w:val="00BD58B4"/>
    <w:rsid w:val="00BD644C"/>
    <w:rsid w:val="00BE0D6F"/>
    <w:rsid w:val="00BE6C2B"/>
    <w:rsid w:val="00BF14A7"/>
    <w:rsid w:val="00BF2CD9"/>
    <w:rsid w:val="00BF3D96"/>
    <w:rsid w:val="00BF7A88"/>
    <w:rsid w:val="00BF7F3C"/>
    <w:rsid w:val="00C11180"/>
    <w:rsid w:val="00C1304F"/>
    <w:rsid w:val="00C146C7"/>
    <w:rsid w:val="00C159FF"/>
    <w:rsid w:val="00C17C18"/>
    <w:rsid w:val="00C22D2F"/>
    <w:rsid w:val="00C269A4"/>
    <w:rsid w:val="00C35F56"/>
    <w:rsid w:val="00C3642E"/>
    <w:rsid w:val="00C4699C"/>
    <w:rsid w:val="00C47A25"/>
    <w:rsid w:val="00C51D8B"/>
    <w:rsid w:val="00C521F2"/>
    <w:rsid w:val="00C52217"/>
    <w:rsid w:val="00C57F13"/>
    <w:rsid w:val="00C620C6"/>
    <w:rsid w:val="00C6426C"/>
    <w:rsid w:val="00C701F7"/>
    <w:rsid w:val="00C71288"/>
    <w:rsid w:val="00C716DA"/>
    <w:rsid w:val="00C724B0"/>
    <w:rsid w:val="00C7448A"/>
    <w:rsid w:val="00C7519B"/>
    <w:rsid w:val="00C75FFF"/>
    <w:rsid w:val="00C77361"/>
    <w:rsid w:val="00C8027E"/>
    <w:rsid w:val="00C813CB"/>
    <w:rsid w:val="00C829E4"/>
    <w:rsid w:val="00C869FA"/>
    <w:rsid w:val="00C9038E"/>
    <w:rsid w:val="00C9321D"/>
    <w:rsid w:val="00C95684"/>
    <w:rsid w:val="00C97171"/>
    <w:rsid w:val="00CA7086"/>
    <w:rsid w:val="00CB1B22"/>
    <w:rsid w:val="00CB31BE"/>
    <w:rsid w:val="00CB442B"/>
    <w:rsid w:val="00CB7AA7"/>
    <w:rsid w:val="00CC04B7"/>
    <w:rsid w:val="00CC1B3A"/>
    <w:rsid w:val="00CC4EE0"/>
    <w:rsid w:val="00CD5F40"/>
    <w:rsid w:val="00CD6098"/>
    <w:rsid w:val="00CD7097"/>
    <w:rsid w:val="00CD733E"/>
    <w:rsid w:val="00CD7FF4"/>
    <w:rsid w:val="00CE0076"/>
    <w:rsid w:val="00CE3471"/>
    <w:rsid w:val="00CE3709"/>
    <w:rsid w:val="00CE3C92"/>
    <w:rsid w:val="00CE3E6C"/>
    <w:rsid w:val="00CE4C5F"/>
    <w:rsid w:val="00CE4FFF"/>
    <w:rsid w:val="00CE6844"/>
    <w:rsid w:val="00CE6E4E"/>
    <w:rsid w:val="00CF47EB"/>
    <w:rsid w:val="00CF6B02"/>
    <w:rsid w:val="00CF7057"/>
    <w:rsid w:val="00D008DF"/>
    <w:rsid w:val="00D034D1"/>
    <w:rsid w:val="00D043AB"/>
    <w:rsid w:val="00D04D0D"/>
    <w:rsid w:val="00D10C89"/>
    <w:rsid w:val="00D15EDF"/>
    <w:rsid w:val="00D16459"/>
    <w:rsid w:val="00D166A0"/>
    <w:rsid w:val="00D20B37"/>
    <w:rsid w:val="00D23149"/>
    <w:rsid w:val="00D338B9"/>
    <w:rsid w:val="00D37664"/>
    <w:rsid w:val="00D37D9A"/>
    <w:rsid w:val="00D429FB"/>
    <w:rsid w:val="00D42F9A"/>
    <w:rsid w:val="00D46C68"/>
    <w:rsid w:val="00D47628"/>
    <w:rsid w:val="00D47F8C"/>
    <w:rsid w:val="00D5021C"/>
    <w:rsid w:val="00D52A6D"/>
    <w:rsid w:val="00D567B2"/>
    <w:rsid w:val="00D56884"/>
    <w:rsid w:val="00D56B7B"/>
    <w:rsid w:val="00D57957"/>
    <w:rsid w:val="00D61833"/>
    <w:rsid w:val="00D64316"/>
    <w:rsid w:val="00D72B57"/>
    <w:rsid w:val="00D738DB"/>
    <w:rsid w:val="00D73D03"/>
    <w:rsid w:val="00D7489A"/>
    <w:rsid w:val="00D75B13"/>
    <w:rsid w:val="00D84C8F"/>
    <w:rsid w:val="00D8541E"/>
    <w:rsid w:val="00D9018F"/>
    <w:rsid w:val="00DA1149"/>
    <w:rsid w:val="00DA1AE3"/>
    <w:rsid w:val="00DA6048"/>
    <w:rsid w:val="00DA794B"/>
    <w:rsid w:val="00DB05A9"/>
    <w:rsid w:val="00DB0A03"/>
    <w:rsid w:val="00DB0A98"/>
    <w:rsid w:val="00DB1DF3"/>
    <w:rsid w:val="00DB21FB"/>
    <w:rsid w:val="00DB2C20"/>
    <w:rsid w:val="00DB4257"/>
    <w:rsid w:val="00DB703B"/>
    <w:rsid w:val="00DB7A8A"/>
    <w:rsid w:val="00DB7D27"/>
    <w:rsid w:val="00DC2FC9"/>
    <w:rsid w:val="00DC6CF0"/>
    <w:rsid w:val="00DD00AA"/>
    <w:rsid w:val="00DD25FE"/>
    <w:rsid w:val="00DD2FED"/>
    <w:rsid w:val="00DD32E7"/>
    <w:rsid w:val="00DD4D70"/>
    <w:rsid w:val="00DD5593"/>
    <w:rsid w:val="00DD78D3"/>
    <w:rsid w:val="00DE3174"/>
    <w:rsid w:val="00DE3A29"/>
    <w:rsid w:val="00DE4506"/>
    <w:rsid w:val="00DF322F"/>
    <w:rsid w:val="00DF75B6"/>
    <w:rsid w:val="00E00C2E"/>
    <w:rsid w:val="00E010B5"/>
    <w:rsid w:val="00E01520"/>
    <w:rsid w:val="00E039A1"/>
    <w:rsid w:val="00E05119"/>
    <w:rsid w:val="00E07BFE"/>
    <w:rsid w:val="00E1009F"/>
    <w:rsid w:val="00E1177C"/>
    <w:rsid w:val="00E11E1C"/>
    <w:rsid w:val="00E135FC"/>
    <w:rsid w:val="00E137F8"/>
    <w:rsid w:val="00E1454A"/>
    <w:rsid w:val="00E200D6"/>
    <w:rsid w:val="00E21461"/>
    <w:rsid w:val="00E216B3"/>
    <w:rsid w:val="00E270A9"/>
    <w:rsid w:val="00E27C77"/>
    <w:rsid w:val="00E32E45"/>
    <w:rsid w:val="00E34EAB"/>
    <w:rsid w:val="00E35CB3"/>
    <w:rsid w:val="00E361E5"/>
    <w:rsid w:val="00E36519"/>
    <w:rsid w:val="00E366E5"/>
    <w:rsid w:val="00E41606"/>
    <w:rsid w:val="00E43761"/>
    <w:rsid w:val="00E44723"/>
    <w:rsid w:val="00E44D8B"/>
    <w:rsid w:val="00E45010"/>
    <w:rsid w:val="00E452FE"/>
    <w:rsid w:val="00E46DC6"/>
    <w:rsid w:val="00E472B1"/>
    <w:rsid w:val="00E520B9"/>
    <w:rsid w:val="00E52661"/>
    <w:rsid w:val="00E52D2D"/>
    <w:rsid w:val="00E53B76"/>
    <w:rsid w:val="00E53E5A"/>
    <w:rsid w:val="00E5643A"/>
    <w:rsid w:val="00E56715"/>
    <w:rsid w:val="00E5723A"/>
    <w:rsid w:val="00E57C9B"/>
    <w:rsid w:val="00E60DE5"/>
    <w:rsid w:val="00E61089"/>
    <w:rsid w:val="00E6171D"/>
    <w:rsid w:val="00E6227F"/>
    <w:rsid w:val="00E632CC"/>
    <w:rsid w:val="00E709FA"/>
    <w:rsid w:val="00E70C1C"/>
    <w:rsid w:val="00E721C9"/>
    <w:rsid w:val="00E73444"/>
    <w:rsid w:val="00E7724A"/>
    <w:rsid w:val="00E8039E"/>
    <w:rsid w:val="00E807CB"/>
    <w:rsid w:val="00E81E84"/>
    <w:rsid w:val="00E85861"/>
    <w:rsid w:val="00E86A46"/>
    <w:rsid w:val="00E87C33"/>
    <w:rsid w:val="00E90D8C"/>
    <w:rsid w:val="00E91924"/>
    <w:rsid w:val="00E93E32"/>
    <w:rsid w:val="00E94F26"/>
    <w:rsid w:val="00E96902"/>
    <w:rsid w:val="00E97398"/>
    <w:rsid w:val="00EA0B51"/>
    <w:rsid w:val="00EA1FEF"/>
    <w:rsid w:val="00EA303C"/>
    <w:rsid w:val="00EA5AC0"/>
    <w:rsid w:val="00EA63FD"/>
    <w:rsid w:val="00EA654E"/>
    <w:rsid w:val="00EC15D3"/>
    <w:rsid w:val="00EC3DC9"/>
    <w:rsid w:val="00EC4C97"/>
    <w:rsid w:val="00EC556C"/>
    <w:rsid w:val="00EC73CA"/>
    <w:rsid w:val="00ED0684"/>
    <w:rsid w:val="00ED6E5A"/>
    <w:rsid w:val="00EE128F"/>
    <w:rsid w:val="00EE1E6F"/>
    <w:rsid w:val="00EE3DD4"/>
    <w:rsid w:val="00EF2BA2"/>
    <w:rsid w:val="00EF3EBD"/>
    <w:rsid w:val="00EF4D64"/>
    <w:rsid w:val="00F01008"/>
    <w:rsid w:val="00F01670"/>
    <w:rsid w:val="00F04F79"/>
    <w:rsid w:val="00F05C9F"/>
    <w:rsid w:val="00F119A7"/>
    <w:rsid w:val="00F14753"/>
    <w:rsid w:val="00F16532"/>
    <w:rsid w:val="00F166DC"/>
    <w:rsid w:val="00F1735A"/>
    <w:rsid w:val="00F175C8"/>
    <w:rsid w:val="00F176BB"/>
    <w:rsid w:val="00F20DE8"/>
    <w:rsid w:val="00F21037"/>
    <w:rsid w:val="00F21E3A"/>
    <w:rsid w:val="00F26A62"/>
    <w:rsid w:val="00F325CD"/>
    <w:rsid w:val="00F378F2"/>
    <w:rsid w:val="00F37AA3"/>
    <w:rsid w:val="00F432DC"/>
    <w:rsid w:val="00F4664A"/>
    <w:rsid w:val="00F46E49"/>
    <w:rsid w:val="00F51553"/>
    <w:rsid w:val="00F51D82"/>
    <w:rsid w:val="00F52C34"/>
    <w:rsid w:val="00F533DF"/>
    <w:rsid w:val="00F53542"/>
    <w:rsid w:val="00F5408B"/>
    <w:rsid w:val="00F546B5"/>
    <w:rsid w:val="00F5539A"/>
    <w:rsid w:val="00F60783"/>
    <w:rsid w:val="00F60981"/>
    <w:rsid w:val="00F66DF0"/>
    <w:rsid w:val="00F72E78"/>
    <w:rsid w:val="00F74432"/>
    <w:rsid w:val="00F76F51"/>
    <w:rsid w:val="00F804BA"/>
    <w:rsid w:val="00F80642"/>
    <w:rsid w:val="00F811EE"/>
    <w:rsid w:val="00F829F1"/>
    <w:rsid w:val="00F83B78"/>
    <w:rsid w:val="00F8618B"/>
    <w:rsid w:val="00F8714E"/>
    <w:rsid w:val="00F87AEA"/>
    <w:rsid w:val="00F90C90"/>
    <w:rsid w:val="00F951DD"/>
    <w:rsid w:val="00F95861"/>
    <w:rsid w:val="00F96176"/>
    <w:rsid w:val="00FA1ED2"/>
    <w:rsid w:val="00FA22C9"/>
    <w:rsid w:val="00FA2847"/>
    <w:rsid w:val="00FA2A5A"/>
    <w:rsid w:val="00FA3CFB"/>
    <w:rsid w:val="00FA43AE"/>
    <w:rsid w:val="00FA5C73"/>
    <w:rsid w:val="00FA62C0"/>
    <w:rsid w:val="00FB352F"/>
    <w:rsid w:val="00FB3B20"/>
    <w:rsid w:val="00FB3F2F"/>
    <w:rsid w:val="00FB4610"/>
    <w:rsid w:val="00FB47BC"/>
    <w:rsid w:val="00FB4E33"/>
    <w:rsid w:val="00FB73D5"/>
    <w:rsid w:val="00FC22A7"/>
    <w:rsid w:val="00FC5077"/>
    <w:rsid w:val="00FC6F4D"/>
    <w:rsid w:val="00FC7B9C"/>
    <w:rsid w:val="00FC7C4D"/>
    <w:rsid w:val="00FD3B97"/>
    <w:rsid w:val="00FE5CD3"/>
    <w:rsid w:val="00FE6899"/>
    <w:rsid w:val="00FF1894"/>
    <w:rsid w:val="00FF3B16"/>
    <w:rsid w:val="00FF45E9"/>
    <w:rsid w:val="00FF463E"/>
    <w:rsid w:val="00FF493E"/>
    <w:rsid w:val="00FF6145"/>
    <w:rsid w:val="00FF6FC7"/>
    <w:rsid w:val="016C9877"/>
    <w:rsid w:val="01997536"/>
    <w:rsid w:val="02D51167"/>
    <w:rsid w:val="0346D307"/>
    <w:rsid w:val="08DAFB1B"/>
    <w:rsid w:val="094784B1"/>
    <w:rsid w:val="0ADFA048"/>
    <w:rsid w:val="0D5FBC45"/>
    <w:rsid w:val="12B4E963"/>
    <w:rsid w:val="13C2F5ED"/>
    <w:rsid w:val="14E22BEB"/>
    <w:rsid w:val="169C8519"/>
    <w:rsid w:val="1730C7FA"/>
    <w:rsid w:val="18CC985B"/>
    <w:rsid w:val="18ECCCCF"/>
    <w:rsid w:val="1928586B"/>
    <w:rsid w:val="1B035408"/>
    <w:rsid w:val="1EEC7036"/>
    <w:rsid w:val="20556B84"/>
    <w:rsid w:val="212068C2"/>
    <w:rsid w:val="21C34244"/>
    <w:rsid w:val="228D9E22"/>
    <w:rsid w:val="24FAE306"/>
    <w:rsid w:val="254AC07E"/>
    <w:rsid w:val="25FC4690"/>
    <w:rsid w:val="2746AE5B"/>
    <w:rsid w:val="296C630A"/>
    <w:rsid w:val="2BFF5954"/>
    <w:rsid w:val="2E6F9233"/>
    <w:rsid w:val="2FC381E0"/>
    <w:rsid w:val="36A9B72D"/>
    <w:rsid w:val="38D15C15"/>
    <w:rsid w:val="39B68E9A"/>
    <w:rsid w:val="3A056DDA"/>
    <w:rsid w:val="3A90B99A"/>
    <w:rsid w:val="3B9677CA"/>
    <w:rsid w:val="3BA88891"/>
    <w:rsid w:val="3C1BF414"/>
    <w:rsid w:val="3C3A6CE6"/>
    <w:rsid w:val="3C8C1B6F"/>
    <w:rsid w:val="3E4BB113"/>
    <w:rsid w:val="3E94BE28"/>
    <w:rsid w:val="3EA9D207"/>
    <w:rsid w:val="42787A99"/>
    <w:rsid w:val="4570BBE0"/>
    <w:rsid w:val="463D6ECE"/>
    <w:rsid w:val="46EB7B50"/>
    <w:rsid w:val="48A9B28B"/>
    <w:rsid w:val="49113CE9"/>
    <w:rsid w:val="49FECFF6"/>
    <w:rsid w:val="4B9AA057"/>
    <w:rsid w:val="4CCD5B06"/>
    <w:rsid w:val="4D79A67E"/>
    <w:rsid w:val="4FB866DE"/>
    <w:rsid w:val="5267DB1E"/>
    <w:rsid w:val="541C8903"/>
    <w:rsid w:val="55B413C5"/>
    <w:rsid w:val="562013E9"/>
    <w:rsid w:val="5C75EFA7"/>
    <w:rsid w:val="5CDAA550"/>
    <w:rsid w:val="5D3FE6DE"/>
    <w:rsid w:val="5DA3BED1"/>
    <w:rsid w:val="5DF8B54C"/>
    <w:rsid w:val="5F47EA34"/>
    <w:rsid w:val="642D1EB1"/>
    <w:rsid w:val="65D81462"/>
    <w:rsid w:val="676F732B"/>
    <w:rsid w:val="6865F255"/>
    <w:rsid w:val="6A63AFA5"/>
    <w:rsid w:val="6B751182"/>
    <w:rsid w:val="6C9400F7"/>
    <w:rsid w:val="6D82A383"/>
    <w:rsid w:val="6E77DE9F"/>
    <w:rsid w:val="749F12DC"/>
    <w:rsid w:val="767E7754"/>
    <w:rsid w:val="76D30CF5"/>
    <w:rsid w:val="796DD764"/>
    <w:rsid w:val="7B5259C8"/>
    <w:rsid w:val="7C7D77A6"/>
    <w:rsid w:val="7DB87B6F"/>
    <w:rsid w:val="7DC45C16"/>
    <w:rsid w:val="7E9A0F6F"/>
    <w:rsid w:val="7EE6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63ED157"/>
  <w15:docId w15:val="{EE8C3550-064A-4AF5-8BFC-889E9AA2D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2C5811"/>
    <w:rPr>
      <w:rFonts w:ascii="Arial" w:hAnsi="Arial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464483"/>
    <w:pPr>
      <w:numPr>
        <w:numId w:val="19"/>
      </w:numPr>
      <w:spacing w:line="243" w:lineRule="atLeast"/>
      <w:outlineLvl w:val="0"/>
    </w:pPr>
    <w:rPr>
      <w:b/>
      <w:bCs/>
      <w:kern w:val="28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886C4A"/>
    <w:pPr>
      <w:numPr>
        <w:ilvl w:val="1"/>
        <w:numId w:val="19"/>
      </w:numPr>
      <w:spacing w:line="243" w:lineRule="atLeast"/>
      <w:outlineLvl w:val="1"/>
    </w:pPr>
    <w:rPr>
      <w:b/>
      <w:bCs/>
      <w:iCs/>
      <w:sz w:val="20"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8D17AA"/>
    <w:pPr>
      <w:numPr>
        <w:ilvl w:val="2"/>
        <w:numId w:val="19"/>
      </w:numPr>
      <w:spacing w:line="243" w:lineRule="atLeast"/>
      <w:outlineLvl w:val="2"/>
    </w:pPr>
    <w:rPr>
      <w:rFonts w:ascii="Frutiger 45 Light" w:hAnsi="Frutiger 45 Light"/>
      <w:bCs/>
      <w:sz w:val="20"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uiPriority w:val="99"/>
    <w:rsid w:val="008D17AA"/>
    <w:pPr>
      <w:numPr>
        <w:ilvl w:val="3"/>
        <w:numId w:val="19"/>
      </w:numPr>
      <w:spacing w:line="243" w:lineRule="atLeast"/>
      <w:outlineLvl w:val="3"/>
    </w:pPr>
    <w:rPr>
      <w:rFonts w:ascii="Frutiger 45 Light" w:hAnsi="Frutiger 45 Light"/>
      <w:bCs/>
      <w:sz w:val="20"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uiPriority w:val="99"/>
    <w:rsid w:val="008D17AA"/>
    <w:pPr>
      <w:numPr>
        <w:ilvl w:val="4"/>
        <w:numId w:val="19"/>
      </w:numPr>
      <w:spacing w:line="243" w:lineRule="atLeast"/>
      <w:outlineLvl w:val="4"/>
    </w:pPr>
    <w:rPr>
      <w:rFonts w:ascii="Frutiger 45 Light" w:hAnsi="Frutiger 45 Light"/>
      <w:bCs/>
      <w:iCs/>
      <w:sz w:val="20"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uiPriority w:val="99"/>
    <w:rsid w:val="008D17AA"/>
    <w:pPr>
      <w:numPr>
        <w:ilvl w:val="5"/>
        <w:numId w:val="19"/>
      </w:numPr>
      <w:spacing w:line="243" w:lineRule="atLeast"/>
      <w:outlineLvl w:val="5"/>
    </w:pPr>
    <w:rPr>
      <w:rFonts w:ascii="Frutiger 45 Light" w:hAnsi="Frutiger 45 Light"/>
      <w:bCs/>
      <w:sz w:val="20"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uiPriority w:val="99"/>
    <w:rsid w:val="008D17AA"/>
    <w:pPr>
      <w:numPr>
        <w:ilvl w:val="6"/>
        <w:numId w:val="19"/>
      </w:numPr>
      <w:spacing w:line="243" w:lineRule="atLeast"/>
      <w:outlineLvl w:val="6"/>
    </w:pPr>
    <w:rPr>
      <w:rFonts w:ascii="Frutiger 45 Light" w:hAnsi="Frutiger 45 Light"/>
      <w:sz w:val="20"/>
      <w:lang w:val="de-DE"/>
    </w:rPr>
  </w:style>
  <w:style w:type="paragraph" w:styleId="berschrift8">
    <w:name w:val="heading 8"/>
    <w:basedOn w:val="Standard"/>
    <w:next w:val="Standard"/>
    <w:link w:val="berschrift8Zchn"/>
    <w:uiPriority w:val="99"/>
    <w:rsid w:val="008D17AA"/>
    <w:pPr>
      <w:numPr>
        <w:ilvl w:val="7"/>
        <w:numId w:val="19"/>
      </w:numPr>
      <w:spacing w:line="243" w:lineRule="atLeast"/>
      <w:outlineLvl w:val="7"/>
    </w:pPr>
    <w:rPr>
      <w:rFonts w:ascii="Frutiger 45 Light" w:hAnsi="Frutiger 45 Light"/>
      <w:iCs/>
      <w:sz w:val="20"/>
      <w:lang w:val="de-DE"/>
    </w:rPr>
  </w:style>
  <w:style w:type="paragraph" w:styleId="berschrift9">
    <w:name w:val="heading 9"/>
    <w:basedOn w:val="Standard"/>
    <w:next w:val="Standard"/>
    <w:link w:val="berschrift9Zchn"/>
    <w:uiPriority w:val="99"/>
    <w:rsid w:val="008D17AA"/>
    <w:pPr>
      <w:numPr>
        <w:ilvl w:val="8"/>
        <w:numId w:val="19"/>
      </w:numPr>
      <w:spacing w:line="243" w:lineRule="atLeast"/>
      <w:outlineLvl w:val="8"/>
    </w:pPr>
    <w:rPr>
      <w:rFonts w:ascii="Frutiger 45 Light" w:hAnsi="Frutiger 45 Light"/>
      <w:sz w:val="20"/>
      <w:szCs w:val="22"/>
      <w:lang w:val="de-DE"/>
    </w:rPr>
  </w:style>
  <w:style w:type="character" w:styleId="Absatz-Standardschriftart" w:default="1">
    <w:name w:val="Default Paragraph Font"/>
    <w:aliases w:val="Police par défaut"/>
    <w:uiPriority w:val="1"/>
    <w:semiHidden/>
    <w:unhideWhenUsed/>
  </w:style>
  <w:style w:type="table" w:styleId="NormaleTabelle" w:default="1">
    <w:name w:val="Normal Table"/>
    <w:aliases w:val="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aliases w:val="Aucune liste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9"/>
    <w:locked/>
    <w:rsid w:val="00464483"/>
    <w:rPr>
      <w:rFonts w:ascii="Arial" w:hAnsi="Arial"/>
      <w:b/>
      <w:bCs/>
      <w:kern w:val="28"/>
      <w:szCs w:val="32"/>
      <w:lang w:val="de-DE" w:eastAsia="de-DE"/>
    </w:rPr>
  </w:style>
  <w:style w:type="character" w:styleId="berschrift2Zchn" w:customStyle="1">
    <w:name w:val="Überschrift 2 Zchn"/>
    <w:basedOn w:val="Absatz-Standardschriftart"/>
    <w:link w:val="berschrift2"/>
    <w:uiPriority w:val="99"/>
    <w:locked/>
    <w:rsid w:val="00886C4A"/>
    <w:rPr>
      <w:rFonts w:ascii="Arial" w:hAnsi="Arial"/>
      <w:b/>
      <w:bCs/>
      <w:iCs/>
      <w:sz w:val="20"/>
      <w:szCs w:val="28"/>
      <w:lang w:val="de-DE" w:eastAsia="de-DE"/>
    </w:rPr>
  </w:style>
  <w:style w:type="character" w:styleId="berschrift3Zchn" w:customStyle="1">
    <w:name w:val="Überschrift 3 Zchn"/>
    <w:basedOn w:val="Absatz-Standardschriftart"/>
    <w:link w:val="berschrift3"/>
    <w:uiPriority w:val="99"/>
    <w:locked/>
    <w:rsid w:val="008D17AA"/>
    <w:rPr>
      <w:rFonts w:ascii="Frutiger 45 Light" w:hAnsi="Frutiger 45 Light"/>
      <w:bCs/>
      <w:sz w:val="20"/>
      <w:szCs w:val="26"/>
      <w:lang w:val="de-DE" w:eastAsia="de-DE"/>
    </w:rPr>
  </w:style>
  <w:style w:type="character" w:styleId="berschrift4Zchn" w:customStyle="1">
    <w:name w:val="Überschrift 4 Zchn"/>
    <w:basedOn w:val="Absatz-Standardschriftart"/>
    <w:link w:val="berschrift4"/>
    <w:uiPriority w:val="99"/>
    <w:locked/>
    <w:rsid w:val="008D17AA"/>
    <w:rPr>
      <w:rFonts w:ascii="Frutiger 45 Light" w:hAnsi="Frutiger 45 Light"/>
      <w:bCs/>
      <w:sz w:val="20"/>
      <w:szCs w:val="28"/>
      <w:lang w:val="de-DE" w:eastAsia="de-DE"/>
    </w:rPr>
  </w:style>
  <w:style w:type="character" w:styleId="berschrift5Zchn" w:customStyle="1">
    <w:name w:val="Überschrift 5 Zchn"/>
    <w:basedOn w:val="Absatz-Standardschriftart"/>
    <w:link w:val="berschrift5"/>
    <w:uiPriority w:val="99"/>
    <w:locked/>
    <w:rsid w:val="008D17AA"/>
    <w:rPr>
      <w:rFonts w:ascii="Frutiger 45 Light" w:hAnsi="Frutiger 45 Light"/>
      <w:bCs/>
      <w:iCs/>
      <w:sz w:val="20"/>
      <w:szCs w:val="26"/>
      <w:lang w:val="de-DE" w:eastAsia="de-DE"/>
    </w:rPr>
  </w:style>
  <w:style w:type="character" w:styleId="berschrift6Zchn" w:customStyle="1">
    <w:name w:val="Überschrift 6 Zchn"/>
    <w:basedOn w:val="Absatz-Standardschriftart"/>
    <w:link w:val="berschrift6"/>
    <w:uiPriority w:val="99"/>
    <w:locked/>
    <w:rsid w:val="008D17AA"/>
    <w:rPr>
      <w:rFonts w:ascii="Frutiger 45 Light" w:hAnsi="Frutiger 45 Light"/>
      <w:bCs/>
      <w:sz w:val="20"/>
      <w:lang w:val="de-DE" w:eastAsia="de-DE"/>
    </w:rPr>
  </w:style>
  <w:style w:type="character" w:styleId="berschrift7Zchn" w:customStyle="1">
    <w:name w:val="Überschrift 7 Zchn"/>
    <w:basedOn w:val="Absatz-Standardschriftart"/>
    <w:link w:val="berschrift7"/>
    <w:uiPriority w:val="99"/>
    <w:locked/>
    <w:rsid w:val="008D17AA"/>
    <w:rPr>
      <w:rFonts w:ascii="Frutiger 45 Light" w:hAnsi="Frutiger 45 Light"/>
      <w:sz w:val="20"/>
      <w:szCs w:val="24"/>
      <w:lang w:val="de-DE" w:eastAsia="de-DE"/>
    </w:rPr>
  </w:style>
  <w:style w:type="character" w:styleId="berschrift8Zchn" w:customStyle="1">
    <w:name w:val="Überschrift 8 Zchn"/>
    <w:basedOn w:val="Absatz-Standardschriftart"/>
    <w:link w:val="berschrift8"/>
    <w:uiPriority w:val="99"/>
    <w:locked/>
    <w:rsid w:val="008D17AA"/>
    <w:rPr>
      <w:rFonts w:ascii="Frutiger 45 Light" w:hAnsi="Frutiger 45 Light"/>
      <w:iCs/>
      <w:sz w:val="20"/>
      <w:szCs w:val="24"/>
      <w:lang w:val="de-DE" w:eastAsia="de-DE"/>
    </w:rPr>
  </w:style>
  <w:style w:type="character" w:styleId="berschrift9Zchn" w:customStyle="1">
    <w:name w:val="Überschrift 9 Zchn"/>
    <w:basedOn w:val="Absatz-Standardschriftart"/>
    <w:link w:val="berschrift9"/>
    <w:uiPriority w:val="99"/>
    <w:locked/>
    <w:rsid w:val="008D17AA"/>
    <w:rPr>
      <w:rFonts w:ascii="Frutiger 45 Light" w:hAnsi="Frutiger 45 Light"/>
      <w:sz w:val="20"/>
      <w:lang w:val="de-DE" w:eastAsia="de-DE"/>
    </w:rPr>
  </w:style>
  <w:style w:type="paragraph" w:styleId="Beschriftung">
    <w:name w:val="caption"/>
    <w:basedOn w:val="Standard"/>
    <w:next w:val="Standard"/>
    <w:uiPriority w:val="99"/>
    <w:qFormat/>
    <w:rsid w:val="008D17AA"/>
    <w:pPr>
      <w:spacing w:after="200"/>
    </w:pPr>
    <w:rPr>
      <w:b/>
      <w:bCs/>
      <w:color w:val="4F81BD"/>
      <w:sz w:val="18"/>
      <w:szCs w:val="18"/>
    </w:rPr>
  </w:style>
  <w:style w:type="character" w:styleId="Fett">
    <w:name w:val="Strong"/>
    <w:basedOn w:val="Absatz-Standardschriftart"/>
    <w:uiPriority w:val="99"/>
    <w:qFormat/>
    <w:rsid w:val="001F74E0"/>
    <w:rPr>
      <w:rFonts w:ascii="Arial" w:hAnsi="Arial" w:cs="Times New Roman"/>
      <w:b/>
      <w:sz w:val="22"/>
    </w:rPr>
  </w:style>
  <w:style w:type="character" w:styleId="Hervorhebung">
    <w:name w:val="Emphasis"/>
    <w:basedOn w:val="Absatz-Standardschriftart"/>
    <w:uiPriority w:val="99"/>
    <w:qFormat/>
    <w:rsid w:val="008D17AA"/>
    <w:rPr>
      <w:rFonts w:cs="Times New Roman"/>
      <w:i/>
    </w:rPr>
  </w:style>
  <w:style w:type="paragraph" w:styleId="KeinLeerraum">
    <w:name w:val="No Spacing"/>
    <w:basedOn w:val="Standard"/>
    <w:uiPriority w:val="99"/>
    <w:qFormat/>
    <w:rsid w:val="008D17AA"/>
  </w:style>
  <w:style w:type="paragraph" w:styleId="Listenabsatz">
    <w:name w:val="List Paragraph"/>
    <w:basedOn w:val="Standard"/>
    <w:uiPriority w:val="34"/>
    <w:qFormat/>
    <w:rsid w:val="008D17A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99"/>
    <w:qFormat/>
    <w:rsid w:val="008D17AA"/>
    <w:rPr>
      <w:rFonts w:ascii="Frutiger 45 Light" w:hAnsi="Frutiger 45 Light"/>
      <w:i/>
      <w:iCs/>
      <w:color w:val="000000"/>
      <w:sz w:val="20"/>
      <w:lang w:val="de-DE"/>
    </w:rPr>
  </w:style>
  <w:style w:type="character" w:styleId="ZitatZchn" w:customStyle="1">
    <w:name w:val="Zitat Zchn"/>
    <w:basedOn w:val="Absatz-Standardschriftart"/>
    <w:link w:val="Zitat"/>
    <w:uiPriority w:val="99"/>
    <w:locked/>
    <w:rsid w:val="008D17AA"/>
    <w:rPr>
      <w:rFonts w:ascii="Frutiger 45 Light" w:hAnsi="Frutiger 45 Light" w:cs="Times New Roman"/>
      <w:i/>
      <w:color w:val="000000"/>
      <w:sz w:val="24"/>
      <w:lang w:val="de-DE" w:eastAsia="de-DE"/>
    </w:rPr>
  </w:style>
  <w:style w:type="character" w:styleId="SchwacheHervorhebung">
    <w:name w:val="Subtle Emphasis"/>
    <w:basedOn w:val="Absatz-Standardschriftart"/>
    <w:uiPriority w:val="99"/>
    <w:qFormat/>
    <w:rsid w:val="008D17AA"/>
    <w:rPr>
      <w:rFonts w:cs="Times New Roman"/>
      <w:i/>
      <w:color w:val="808080"/>
    </w:rPr>
  </w:style>
  <w:style w:type="character" w:styleId="IntensiveHervorhebung">
    <w:name w:val="Intense Emphasis"/>
    <w:basedOn w:val="Absatz-Standardschriftart"/>
    <w:uiPriority w:val="99"/>
    <w:qFormat/>
    <w:rsid w:val="008D17AA"/>
    <w:rPr>
      <w:rFonts w:cs="Times New Roman"/>
      <w:b/>
      <w:i/>
      <w:color w:val="4F81BD"/>
    </w:rPr>
  </w:style>
  <w:style w:type="character" w:styleId="Buchtitel">
    <w:name w:val="Book Title"/>
    <w:basedOn w:val="Absatz-Standardschriftart"/>
    <w:uiPriority w:val="99"/>
    <w:qFormat/>
    <w:rsid w:val="008D17AA"/>
    <w:rPr>
      <w:rFonts w:cs="Times New Roman"/>
      <w:b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qFormat/>
    <w:rsid w:val="008D17AA"/>
    <w:pPr>
      <w:keepNext/>
      <w:keepLines/>
      <w:spacing w:before="480" w:line="240" w:lineRule="auto"/>
      <w:outlineLvl w:val="9"/>
    </w:pPr>
    <w:rPr>
      <w:rFonts w:ascii="Cambria" w:hAnsi="Cambria"/>
      <w:color w:val="365F91"/>
      <w:kern w:val="0"/>
      <w:sz w:val="28"/>
      <w:szCs w:val="28"/>
      <w:lang w:val="de-CH"/>
    </w:rPr>
  </w:style>
  <w:style w:type="paragraph" w:styleId="Kopfzeile">
    <w:name w:val="header"/>
    <w:basedOn w:val="Standard"/>
    <w:link w:val="KopfzeileZchn"/>
    <w:uiPriority w:val="99"/>
    <w:rsid w:val="00EC15D3"/>
    <w:pPr>
      <w:tabs>
        <w:tab w:val="center" w:pos="4536"/>
        <w:tab w:val="right" w:pos="9072"/>
      </w:tabs>
    </w:pPr>
    <w:rPr>
      <w:rFonts w:ascii="Frutiger 45 Light" w:hAnsi="Frutiger 45 Light"/>
      <w:sz w:val="20"/>
    </w:rPr>
  </w:style>
  <w:style w:type="character" w:styleId="KopfzeileZchn" w:customStyle="1">
    <w:name w:val="Kopfzeile Zchn"/>
    <w:basedOn w:val="Absatz-Standardschriftart"/>
    <w:link w:val="Kopfzeile"/>
    <w:uiPriority w:val="99"/>
    <w:locked/>
    <w:rsid w:val="00EC15D3"/>
    <w:rPr>
      <w:rFonts w:ascii="Frutiger 45 Light" w:hAnsi="Frutiger 45 Light" w:cs="Times New Roman"/>
      <w:sz w:val="24"/>
      <w:lang w:val="de-CH" w:eastAsia="de-DE"/>
    </w:rPr>
  </w:style>
  <w:style w:type="paragraph" w:styleId="Fuzeile">
    <w:name w:val="footer"/>
    <w:basedOn w:val="Standard"/>
    <w:link w:val="FuzeileZchn"/>
    <w:uiPriority w:val="99"/>
    <w:rsid w:val="00EC15D3"/>
    <w:pPr>
      <w:tabs>
        <w:tab w:val="center" w:pos="4536"/>
        <w:tab w:val="right" w:pos="9072"/>
      </w:tabs>
    </w:pPr>
    <w:rPr>
      <w:rFonts w:ascii="Frutiger 45 Light" w:hAnsi="Frutiger 45 Light"/>
      <w:sz w:val="20"/>
    </w:rPr>
  </w:style>
  <w:style w:type="character" w:styleId="FuzeileZchn" w:customStyle="1">
    <w:name w:val="Fußzeile Zchn"/>
    <w:basedOn w:val="Absatz-Standardschriftart"/>
    <w:link w:val="Fuzeile"/>
    <w:uiPriority w:val="99"/>
    <w:locked/>
    <w:rsid w:val="00EC15D3"/>
    <w:rPr>
      <w:rFonts w:ascii="Frutiger 45 Light" w:hAnsi="Frutiger 45 Light" w:cs="Times New Roman"/>
      <w:sz w:val="24"/>
      <w:lang w:val="de-CH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EC15D3"/>
    <w:rPr>
      <w:rFonts w:ascii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locked/>
    <w:rsid w:val="00EC15D3"/>
    <w:rPr>
      <w:rFonts w:ascii="Tahoma" w:hAnsi="Tahoma" w:cs="Times New Roman"/>
      <w:sz w:val="16"/>
      <w:lang w:val="de-CH" w:eastAsia="de-DE"/>
    </w:rPr>
  </w:style>
  <w:style w:type="character" w:styleId="Hyperlink">
    <w:name w:val="Hyperlink"/>
    <w:basedOn w:val="Absatz-Standardschriftart"/>
    <w:uiPriority w:val="99"/>
    <w:rsid w:val="00636F54"/>
    <w:rPr>
      <w:rFonts w:cs="Times New Roman"/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rsid w:val="00F37AA3"/>
    <w:rPr>
      <w:rFonts w:cs="Times New Roman"/>
      <w:color w:val="800080"/>
      <w:u w:val="single"/>
    </w:rPr>
  </w:style>
  <w:style w:type="paragraph" w:styleId="Default" w:customStyle="1">
    <w:name w:val="Default"/>
    <w:uiPriority w:val="99"/>
    <w:rsid w:val="007B46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rmatvorlageArial11pt" w:customStyle="1">
    <w:name w:val="Formatvorlage Arial 11 pt"/>
    <w:uiPriority w:val="99"/>
    <w:rsid w:val="001F74E0"/>
    <w:rPr>
      <w:rFonts w:ascii="Arial" w:hAnsi="Arial"/>
      <w:sz w:val="22"/>
    </w:rPr>
  </w:style>
  <w:style w:type="paragraph" w:styleId="Vermerke" w:customStyle="1">
    <w:name w:val="Vermerke"/>
    <w:rsid w:val="000C3E07"/>
    <w:pPr>
      <w:suppressAutoHyphens/>
      <w:spacing w:line="240" w:lineRule="exact"/>
      <w:ind w:right="113"/>
      <w:jc w:val="right"/>
    </w:pPr>
    <w:rPr>
      <w:rFonts w:ascii="Arial" w:hAnsi="Arial"/>
      <w:noProof/>
      <w:sz w:val="16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99"/>
    <w:qFormat/>
    <w:rsid w:val="001F74E0"/>
    <w:pPr>
      <w:pBdr>
        <w:bottom w:val="single" w:color="4F81BD" w:sz="8" w:space="4"/>
      </w:pBdr>
      <w:spacing w:after="300"/>
      <w:contextualSpacing/>
    </w:pPr>
    <w:rPr>
      <w:color w:val="17365D"/>
      <w:spacing w:val="5"/>
      <w:kern w:val="28"/>
      <w:szCs w:val="52"/>
    </w:rPr>
  </w:style>
  <w:style w:type="character" w:styleId="TitelZchn" w:customStyle="1">
    <w:name w:val="Titel Zchn"/>
    <w:basedOn w:val="Absatz-Standardschriftart"/>
    <w:link w:val="Titel"/>
    <w:uiPriority w:val="99"/>
    <w:locked/>
    <w:rsid w:val="001F74E0"/>
    <w:rPr>
      <w:rFonts w:ascii="Arial" w:hAnsi="Arial" w:cs="Times New Roman"/>
      <w:color w:val="17365D"/>
      <w:spacing w:val="5"/>
      <w:kern w:val="28"/>
      <w:sz w:val="5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9407BF"/>
    <w:rPr>
      <w:rFonts w:cs="Times New Roman"/>
      <w:color w:val="808080"/>
    </w:rPr>
  </w:style>
  <w:style w:type="table" w:styleId="Tabellenraster">
    <w:name w:val="Table Grid"/>
    <w:basedOn w:val="NormaleTabelle"/>
    <w:rsid w:val="00FB73D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kumententitel" w:customStyle="1">
    <w:name w:val="Dokumententitel"/>
    <w:basedOn w:val="Standard"/>
    <w:rsid w:val="00C17C18"/>
    <w:pPr>
      <w:suppressAutoHyphens/>
      <w:spacing w:line="240" w:lineRule="exact"/>
    </w:pPr>
    <w:rPr>
      <w:b/>
      <w:sz w:val="26"/>
      <w:szCs w:val="20"/>
    </w:rPr>
  </w:style>
  <w:style w:type="paragraph" w:styleId="Kopfzeile2" w:customStyle="1">
    <w:name w:val="Kopfzeile_2"/>
    <w:basedOn w:val="Standard"/>
    <w:rsid w:val="00C17C18"/>
    <w:pPr>
      <w:suppressAutoHyphens/>
      <w:spacing w:before="960" w:after="120" w:line="240" w:lineRule="exact"/>
    </w:pPr>
    <w:rPr>
      <w:szCs w:val="20"/>
    </w:rPr>
  </w:style>
  <w:style w:type="paragraph" w:styleId="protber" w:customStyle="1">
    <w:name w:val="protüber"/>
    <w:basedOn w:val="Standard"/>
    <w:rsid w:val="00C17C18"/>
    <w:pPr>
      <w:ind w:left="360" w:hanging="360"/>
    </w:pPr>
    <w:rPr>
      <w:rFonts w:ascii="Ascom Frutiger-Bold" w:hAnsi="Ascom Frutiger-Bold"/>
      <w:smallCaps/>
      <w:sz w:val="28"/>
      <w:szCs w:val="20"/>
      <w:lang w:val="de-DE"/>
    </w:rPr>
  </w:style>
  <w:style w:type="table" w:styleId="MittlereSchattierung1-Akzent1">
    <w:name w:val="Medium Shading 1 Accent 1"/>
    <w:basedOn w:val="NormaleTabelle"/>
    <w:uiPriority w:val="63"/>
    <w:rsid w:val="00C17C18"/>
    <w:rPr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locked/>
    <w:rsid w:val="00D738DB"/>
    <w:rPr>
      <w:rFonts w:ascii="Calibri" w:hAnsi="Calibri" w:eastAsiaTheme="minorHAnsi" w:cstheme="minorBidi"/>
      <w:szCs w:val="21"/>
      <w:lang w:eastAsia="en-US"/>
    </w:rPr>
  </w:style>
  <w:style w:type="character" w:styleId="NurTextZchn" w:customStyle="1">
    <w:name w:val="Nur Text Zchn"/>
    <w:basedOn w:val="Absatz-Standardschriftart"/>
    <w:link w:val="NurText"/>
    <w:uiPriority w:val="99"/>
    <w:semiHidden/>
    <w:rsid w:val="00D738DB"/>
    <w:rPr>
      <w:rFonts w:ascii="Calibri" w:hAnsi="Calibri" w:eastAsiaTheme="minorHAnsi" w:cstheme="minorBidi"/>
      <w:szCs w:val="21"/>
      <w:lang w:eastAsia="en-US"/>
    </w:rPr>
  </w:style>
  <w:style w:type="table" w:styleId="AufgabenTitel" w:customStyle="1">
    <w:name w:val="AufgabenTitel"/>
    <w:basedOn w:val="NormaleTabelle"/>
    <w:uiPriority w:val="99"/>
    <w:rsid w:val="003B63CA"/>
    <w:rPr>
      <w:rFonts w:ascii="Arial" w:hAnsi="Arial"/>
      <w:szCs w:val="20"/>
    </w:rPr>
    <w:tblPr>
      <w:tblBorders>
        <w:bottom w:val="single" w:color="000000" w:sz="6" w:space="0"/>
        <w:insideV w:val="single" w:color="000000" w:sz="6" w:space="0"/>
      </w:tblBorders>
    </w:tblPr>
    <w:tcPr>
      <w:tcMar>
        <w:top w:w="57" w:type="dxa"/>
        <w:bottom w:w="57" w:type="dxa"/>
      </w:tcMar>
      <w:vAlign w:val="center"/>
    </w:tcPr>
    <w:tblStylePr w:type="firstRow">
      <w:rPr>
        <w:rFonts w:ascii="Arial" w:hAnsi="Arial"/>
        <w:b/>
        <w:sz w:val="22"/>
      </w:r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2FC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DC2FC9"/>
    <w:rPr>
      <w:rFonts w:ascii="Arial" w:hAnsi="Arial"/>
      <w:i/>
      <w:iCs/>
      <w:color w:val="4F81BD" w:themeColor="accent1"/>
      <w:szCs w:val="24"/>
      <w:lang w:eastAsia="de-DE"/>
    </w:rPr>
  </w:style>
  <w:style w:type="character" w:styleId="Titellinks" w:customStyle="1">
    <w:name w:val="Titel links"/>
    <w:rsid w:val="008752E7"/>
    <w:rPr>
      <w:rFonts w:ascii="Arial" w:hAnsi="Arial"/>
      <w:b/>
      <w:sz w:val="22"/>
      <w:szCs w:val="22"/>
      <w:lang w:val="de-CH"/>
    </w:r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9B15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rsid w:val="009B15C7"/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9B15C7"/>
    <w:rPr>
      <w:rFonts w:ascii="Arial" w:hAnsi="Arial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9B15C7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9B15C7"/>
    <w:rPr>
      <w:rFonts w:ascii="Arial" w:hAnsi="Arial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9B15C7"/>
    <w:rPr>
      <w:rFonts w:ascii="Arial" w:hAnsi="Arial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86C4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86C4A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locked/>
    <w:rsid w:val="00BD4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5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0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5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0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7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7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5b09c83b62074a20" /><Relationship Type="http://schemas.microsoft.com/office/2019/09/relationships/intelligence" Target="/word/intelligence.xml" Id="R0fd1147c8f34404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Verein%20OdA%20ICT%20Bern\Corporate%20Design\Word%202011\Brief_Verein_07-11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9c0fe-ee1f-4c13-ba0c-e7eccfcaeaa4}"/>
      </w:docPartPr>
      <w:docPartBody>
        <w:p w14:paraId="0543610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8F74EA11A57B4F858581544EC9D245" ma:contentTypeVersion="2" ma:contentTypeDescription="Ein neues Dokument erstellen." ma:contentTypeScope="" ma:versionID="7e897d883332de19d6e056c4c4d42fd6">
  <xsd:schema xmlns:xsd="http://www.w3.org/2001/XMLSchema" xmlns:xs="http://www.w3.org/2001/XMLSchema" xmlns:p="http://schemas.microsoft.com/office/2006/metadata/properties" xmlns:ns2="d102e603-5334-4eba-919f-07aa4b964e81" targetNamespace="http://schemas.microsoft.com/office/2006/metadata/properties" ma:root="true" ma:fieldsID="a1d4166f5059d3e4680d03cc2dfad28d" ns2:_="">
    <xsd:import namespace="d102e603-5334-4eba-919f-07aa4b964e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2e603-5334-4eba-919f-07aa4b964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7AB8B-96F4-4703-9923-247ADD17D3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D6A39A-B2CA-488F-8D6A-BD3F571FF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2e603-5334-4eba-919f-07aa4b964e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24AE8C-AB31-4923-91C1-C2AB5782F6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1E0591-F5F1-47A4-8B0E-0649922604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Brief_Verein_07-11.dot</ap:Template>
  <ap:Application>Microsoft Word for the web</ap:Application>
  <ap:DocSecurity>0</ap:DocSecurity>
  <ap:ScaleCrop>false</ap:ScaleCrop>
  <ap:Company>Swiss Post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Julien Hautle</dc:creator>
  <lastModifiedBy>Alexander Schicht</lastModifiedBy>
  <revision>5</revision>
  <lastPrinted>2017-11-17T14:16:00.0000000Z</lastPrinted>
  <dcterms:created xsi:type="dcterms:W3CDTF">2021-11-08T08:19:00.0000000Z</dcterms:created>
  <dcterms:modified xsi:type="dcterms:W3CDTF">2021-11-12T10:53:43.9146306Z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0x010100E68F74EA11A57B4F858581544EC9D245</vt:lpwstr>
  </property>
  <property fmtid="{D5CDD505-2E9C-101B-9397-08002B2CF9AE}" pid="3" name="_NewReviewCycle">
    <vt:lpwstr/>
  </property>
</Properties>
</file>